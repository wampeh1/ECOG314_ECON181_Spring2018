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24A23F" w14:textId="77777777" w:rsidR="00567E96" w:rsidRDefault="00AA317C">
      <w:pPr>
        <w:rPr>
          <w:sz w:val="36"/>
          <w:szCs w:val="36"/>
        </w:rPr>
      </w:pPr>
      <w:r>
        <w:rPr>
          <w:sz w:val="36"/>
          <w:szCs w:val="36"/>
        </w:rPr>
        <w:t>Proposed course Curriculum: ECON 314 FRB+Howard</w:t>
      </w:r>
    </w:p>
    <w:p w14:paraId="7824A240" w14:textId="29E1EAE9" w:rsidR="00AA317C" w:rsidRDefault="00AA317C">
      <w:pPr>
        <w:rPr>
          <w:sz w:val="24"/>
          <w:szCs w:val="24"/>
        </w:rPr>
      </w:pPr>
      <w:r>
        <w:rPr>
          <w:sz w:val="24"/>
          <w:szCs w:val="24"/>
        </w:rPr>
        <w:t>While in the past we have not used a t</w:t>
      </w:r>
      <w:r w:rsidR="008D1A1B">
        <w:rPr>
          <w:sz w:val="24"/>
          <w:szCs w:val="24"/>
        </w:rPr>
        <w:t>ext book, beginning in Spring 2018</w:t>
      </w:r>
      <w:r>
        <w:rPr>
          <w:sz w:val="24"/>
          <w:szCs w:val="24"/>
        </w:rPr>
        <w:t xml:space="preserve"> </w:t>
      </w:r>
      <w:r w:rsidR="006E7F89">
        <w:rPr>
          <w:sz w:val="24"/>
          <w:szCs w:val="24"/>
        </w:rPr>
        <w:t>I suggest we</w:t>
      </w:r>
      <w:r>
        <w:rPr>
          <w:sz w:val="24"/>
          <w:szCs w:val="24"/>
        </w:rPr>
        <w:t xml:space="preserve"> introduce R for Data Science by Hadley Wicham and Garret Grolemund as the textbook. </w:t>
      </w:r>
      <w:hyperlink r:id="rId9" w:history="1">
        <w:r w:rsidRPr="00A87AA7">
          <w:rPr>
            <w:rStyle w:val="Hyperlink"/>
            <w:sz w:val="24"/>
            <w:szCs w:val="24"/>
          </w:rPr>
          <w:t>http://r4ds.had.co.nz/index.html</w:t>
        </w:r>
      </w:hyperlink>
      <w:r w:rsidR="00D94938" w:rsidRPr="00D94938">
        <w:rPr>
          <w:rStyle w:val="Hyperlink"/>
          <w:sz w:val="24"/>
          <w:szCs w:val="24"/>
          <w:u w:val="none"/>
        </w:rPr>
        <w:t>.</w:t>
      </w:r>
      <w:r>
        <w:rPr>
          <w:sz w:val="24"/>
          <w:szCs w:val="24"/>
        </w:rPr>
        <w:t xml:space="preserve"> </w:t>
      </w:r>
      <w:r w:rsidR="00D94938">
        <w:rPr>
          <w:sz w:val="24"/>
          <w:szCs w:val="24"/>
        </w:rPr>
        <w:t>T</w:t>
      </w:r>
      <w:r>
        <w:rPr>
          <w:sz w:val="24"/>
          <w:szCs w:val="24"/>
        </w:rPr>
        <w:t>his book is freely available online and pro</w:t>
      </w:r>
      <w:r w:rsidR="00D94938">
        <w:rPr>
          <w:sz w:val="24"/>
          <w:szCs w:val="24"/>
        </w:rPr>
        <w:t>vides an excellent overview and</w:t>
      </w:r>
      <w:r>
        <w:rPr>
          <w:sz w:val="24"/>
          <w:szCs w:val="24"/>
        </w:rPr>
        <w:t xml:space="preserve"> backbone for the course we are teaching.</w:t>
      </w:r>
    </w:p>
    <w:p w14:paraId="7824A241" w14:textId="77777777" w:rsidR="00AA317C" w:rsidRDefault="006E7F89">
      <w:pPr>
        <w:rPr>
          <w:sz w:val="24"/>
          <w:szCs w:val="24"/>
        </w:rPr>
      </w:pPr>
      <w:r>
        <w:rPr>
          <w:sz w:val="24"/>
          <w:szCs w:val="24"/>
        </w:rPr>
        <w:t>For the first 4</w:t>
      </w:r>
      <w:r w:rsidR="00AA317C">
        <w:rPr>
          <w:sz w:val="24"/>
          <w:szCs w:val="24"/>
        </w:rPr>
        <w:t xml:space="preserve"> weeks of the course we will not use the textbook and will instead focus on familiarizing the students with Base R. </w:t>
      </w:r>
      <w:r>
        <w:rPr>
          <w:sz w:val="24"/>
          <w:szCs w:val="24"/>
        </w:rPr>
        <w:t>After week four we will focus on teaching the students packages in the Tidyverse and transition to using the textbook as a resource.</w:t>
      </w:r>
    </w:p>
    <w:p w14:paraId="7824A242" w14:textId="77777777" w:rsidR="006308B4" w:rsidRPr="006308B4" w:rsidRDefault="006308B4">
      <w:pPr>
        <w:rPr>
          <w:sz w:val="40"/>
          <w:szCs w:val="40"/>
        </w:rPr>
      </w:pPr>
      <w:r>
        <w:rPr>
          <w:sz w:val="40"/>
          <w:szCs w:val="40"/>
        </w:rPr>
        <w:t>Learning Objectives</w:t>
      </w:r>
    </w:p>
    <w:p w14:paraId="7824A243" w14:textId="77777777" w:rsidR="006B5515" w:rsidRDefault="00AA317C">
      <w:pPr>
        <w:rPr>
          <w:sz w:val="24"/>
          <w:szCs w:val="24"/>
        </w:rPr>
      </w:pPr>
      <w:r>
        <w:rPr>
          <w:sz w:val="24"/>
          <w:szCs w:val="24"/>
        </w:rPr>
        <w:t xml:space="preserve">Week 1: </w:t>
      </w:r>
    </w:p>
    <w:p w14:paraId="7824A244" w14:textId="77777777" w:rsidR="001019F5" w:rsidRDefault="006B5515" w:rsidP="001019F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Differentiate between console and R script</w:t>
      </w:r>
    </w:p>
    <w:p w14:paraId="7824A245" w14:textId="77777777" w:rsidR="006B5515" w:rsidRPr="001019F5" w:rsidRDefault="006B5515" w:rsidP="001019F5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1019F5">
        <w:rPr>
          <w:sz w:val="24"/>
          <w:szCs w:val="24"/>
        </w:rPr>
        <w:t>Save, close, open, and re-run R script files</w:t>
      </w:r>
    </w:p>
    <w:p w14:paraId="7824A246" w14:textId="77777777" w:rsidR="001019F5" w:rsidRDefault="001019F5" w:rsidP="001019F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Basic arithmetic in R</w:t>
      </w:r>
    </w:p>
    <w:p w14:paraId="7824A247" w14:textId="77777777" w:rsidR="006308B4" w:rsidRDefault="006308B4" w:rsidP="001019F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Comments in R</w:t>
      </w:r>
    </w:p>
    <w:p w14:paraId="7824A248" w14:textId="77777777" w:rsidR="001019F5" w:rsidRDefault="001019F5" w:rsidP="006308B4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Data types: identify and convert (character and numeric)</w:t>
      </w:r>
    </w:p>
    <w:p w14:paraId="7824A249" w14:textId="77777777" w:rsidR="001A709E" w:rsidRPr="00076B01" w:rsidRDefault="006308B4" w:rsidP="00076B01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Vec</w:t>
      </w:r>
      <w:r w:rsidR="00076B01">
        <w:rPr>
          <w:sz w:val="24"/>
          <w:szCs w:val="24"/>
        </w:rPr>
        <w:t>tors</w:t>
      </w:r>
    </w:p>
    <w:p w14:paraId="7824A24A" w14:textId="77777777" w:rsidR="00D23FAD" w:rsidRDefault="00D23FAD" w:rsidP="006308B4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Matrices</w:t>
      </w:r>
    </w:p>
    <w:p w14:paraId="7824A24B" w14:textId="77777777" w:rsidR="001A709E" w:rsidRPr="006308B4" w:rsidRDefault="001A709E" w:rsidP="006308B4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How to find help</w:t>
      </w:r>
    </w:p>
    <w:p w14:paraId="7824A24C" w14:textId="77777777" w:rsidR="001019F5" w:rsidRDefault="001019F5" w:rsidP="006B551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Access and clone the Github</w:t>
      </w:r>
    </w:p>
    <w:p w14:paraId="7824A24D" w14:textId="77777777" w:rsidR="00AA317C" w:rsidRPr="006308B4" w:rsidRDefault="001019F5" w:rsidP="006308B4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Submit homework 0.5 in class</w:t>
      </w:r>
    </w:p>
    <w:p w14:paraId="7824A24E" w14:textId="77777777" w:rsidR="006308B4" w:rsidRDefault="00AA317C">
      <w:pPr>
        <w:rPr>
          <w:sz w:val="24"/>
          <w:szCs w:val="24"/>
        </w:rPr>
      </w:pPr>
      <w:r>
        <w:rPr>
          <w:sz w:val="24"/>
          <w:szCs w:val="24"/>
        </w:rPr>
        <w:t xml:space="preserve">Week 2: </w:t>
      </w:r>
    </w:p>
    <w:p w14:paraId="7824A24F" w14:textId="77777777" w:rsidR="006308B4" w:rsidRDefault="006308B4" w:rsidP="006308B4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Understand how to comment and format code</w:t>
      </w:r>
    </w:p>
    <w:p w14:paraId="7824A250" w14:textId="77777777" w:rsidR="006308B4" w:rsidRDefault="006308B4" w:rsidP="006308B4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Understand basic logical operators in R</w:t>
      </w:r>
    </w:p>
    <w:p w14:paraId="7824A251" w14:textId="77777777" w:rsidR="006308B4" w:rsidRDefault="006308B4" w:rsidP="006308B4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Understand R data frames</w:t>
      </w:r>
    </w:p>
    <w:p w14:paraId="7824A252" w14:textId="77777777" w:rsidR="00D23FAD" w:rsidRDefault="00D23FAD" w:rsidP="00D23FAD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How do data frames relate to vectors and matrices</w:t>
      </w:r>
    </w:p>
    <w:p w14:paraId="7824A253" w14:textId="77777777" w:rsidR="00D23FAD" w:rsidRDefault="00D23FAD" w:rsidP="00D23FAD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How values are indexed and referenced</w:t>
      </w:r>
    </w:p>
    <w:p w14:paraId="7824A254" w14:textId="77777777" w:rsidR="00D23FAD" w:rsidRDefault="00D23FAD" w:rsidP="00D23FAD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Basic summary functions</w:t>
      </w:r>
    </w:p>
    <w:p w14:paraId="7824A255" w14:textId="77777777" w:rsidR="00D23FAD" w:rsidRDefault="00D23FAD" w:rsidP="00D23FAD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Understand operations on data frame</w:t>
      </w:r>
    </w:p>
    <w:p w14:paraId="7824A256" w14:textId="77777777" w:rsidR="00D23FAD" w:rsidRDefault="00D23FAD" w:rsidP="00D23FAD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Creating new columns and rows</w:t>
      </w:r>
    </w:p>
    <w:p w14:paraId="7824A257" w14:textId="77777777" w:rsidR="00D23FAD" w:rsidRPr="006308B4" w:rsidRDefault="00D23FAD" w:rsidP="00D23FAD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Subsetting/filtering</w:t>
      </w:r>
    </w:p>
    <w:p w14:paraId="7824A258" w14:textId="77777777" w:rsidR="00D23FAD" w:rsidRDefault="00AA317C">
      <w:pPr>
        <w:rPr>
          <w:sz w:val="24"/>
          <w:szCs w:val="24"/>
        </w:rPr>
      </w:pPr>
      <w:r>
        <w:rPr>
          <w:sz w:val="24"/>
          <w:szCs w:val="24"/>
        </w:rPr>
        <w:t xml:space="preserve">Week 3: </w:t>
      </w:r>
    </w:p>
    <w:p w14:paraId="7824A259" w14:textId="77777777" w:rsidR="00D23FAD" w:rsidRDefault="00D23FAD" w:rsidP="00D23FAD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Understand R packages, how to install and how to load</w:t>
      </w:r>
    </w:p>
    <w:p w14:paraId="7824A25A" w14:textId="77777777" w:rsidR="00D23FAD" w:rsidRDefault="00D23FAD" w:rsidP="00D23FAD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How to find appropriate packages for data ingestion</w:t>
      </w:r>
    </w:p>
    <w:p w14:paraId="7824A25B" w14:textId="77777777" w:rsidR="00D23FAD" w:rsidRDefault="00D23FAD" w:rsidP="00D23FAD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Read </w:t>
      </w:r>
      <w:r w:rsidR="001A709E">
        <w:rPr>
          <w:sz w:val="24"/>
          <w:szCs w:val="24"/>
        </w:rPr>
        <w:t>and write .csv and</w:t>
      </w:r>
      <w:r>
        <w:rPr>
          <w:sz w:val="24"/>
          <w:szCs w:val="24"/>
        </w:rPr>
        <w:t xml:space="preserve"> .txt</w:t>
      </w:r>
      <w:r w:rsidR="001A709E">
        <w:rPr>
          <w:sz w:val="24"/>
          <w:szCs w:val="24"/>
        </w:rPr>
        <w:t xml:space="preserve"> files</w:t>
      </w:r>
    </w:p>
    <w:p w14:paraId="7824A25C" w14:textId="77777777" w:rsidR="00D23FAD" w:rsidRDefault="00D23FAD" w:rsidP="00D23FAD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stringsAsFactors</w:t>
      </w:r>
    </w:p>
    <w:p w14:paraId="7824A25D" w14:textId="77777777" w:rsidR="00D23FAD" w:rsidRDefault="00D23FAD" w:rsidP="00D23FAD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Merging data in base R</w:t>
      </w:r>
    </w:p>
    <w:p w14:paraId="7824A25E" w14:textId="77777777" w:rsidR="001A709E" w:rsidRDefault="001A709E" w:rsidP="001A709E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Merge</w:t>
      </w:r>
    </w:p>
    <w:p w14:paraId="7824A25F" w14:textId="77777777" w:rsidR="001A709E" w:rsidRDefault="001A709E" w:rsidP="001A709E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rbind</w:t>
      </w:r>
    </w:p>
    <w:p w14:paraId="7824A260" w14:textId="77777777" w:rsidR="001A709E" w:rsidRDefault="001A709E" w:rsidP="001A709E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cbind</w:t>
      </w:r>
    </w:p>
    <w:p w14:paraId="7824A261" w14:textId="77777777" w:rsidR="001A709E" w:rsidRDefault="001A709E" w:rsidP="001A709E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Sequences – seq() and rep()</w:t>
      </w:r>
    </w:p>
    <w:p w14:paraId="7824A262" w14:textId="77777777" w:rsidR="001A709E" w:rsidRPr="001A709E" w:rsidRDefault="001A709E" w:rsidP="001A709E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How to create an Rstudio project and a Github Account</w:t>
      </w:r>
    </w:p>
    <w:p w14:paraId="7824A263" w14:textId="77777777" w:rsidR="001A709E" w:rsidRDefault="001A709E" w:rsidP="00D23FAD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Understand good project file organization</w:t>
      </w:r>
    </w:p>
    <w:p w14:paraId="7824A264" w14:textId="77777777" w:rsidR="001A709E" w:rsidRPr="001A709E" w:rsidRDefault="001A709E" w:rsidP="001A709E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The importance of good file/variable names</w:t>
      </w:r>
    </w:p>
    <w:p w14:paraId="7824A265" w14:textId="77777777" w:rsidR="001A709E" w:rsidRPr="001A709E" w:rsidRDefault="001A709E" w:rsidP="001A709E">
      <w:pPr>
        <w:pStyle w:val="ListParagraph"/>
        <w:ind w:left="1440"/>
        <w:rPr>
          <w:sz w:val="24"/>
          <w:szCs w:val="24"/>
        </w:rPr>
      </w:pPr>
    </w:p>
    <w:p w14:paraId="7824A266" w14:textId="77777777" w:rsidR="001A709E" w:rsidRPr="001A709E" w:rsidRDefault="001A709E" w:rsidP="001A709E">
      <w:pPr>
        <w:rPr>
          <w:sz w:val="24"/>
          <w:szCs w:val="24"/>
        </w:rPr>
      </w:pPr>
      <w:r>
        <w:rPr>
          <w:sz w:val="24"/>
          <w:szCs w:val="24"/>
        </w:rPr>
        <w:t>Week 4:</w:t>
      </w:r>
    </w:p>
    <w:p w14:paraId="7824A267" w14:textId="77777777" w:rsidR="001A709E" w:rsidRDefault="001A709E" w:rsidP="00D23FAD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Understanding </w:t>
      </w:r>
      <w:r w:rsidR="00AA317C" w:rsidRPr="00D23FAD">
        <w:rPr>
          <w:sz w:val="24"/>
          <w:szCs w:val="24"/>
        </w:rPr>
        <w:t xml:space="preserve">control flow (if/else, while, </w:t>
      </w:r>
      <w:r w:rsidR="00D94938" w:rsidRPr="00D23FAD">
        <w:rPr>
          <w:sz w:val="24"/>
          <w:szCs w:val="24"/>
        </w:rPr>
        <w:t xml:space="preserve">for loops) </w:t>
      </w:r>
    </w:p>
    <w:p w14:paraId="7824A268" w14:textId="77777777" w:rsidR="00AA317C" w:rsidRPr="00D23FAD" w:rsidRDefault="001A709E" w:rsidP="00D23FAD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How to write a function</w:t>
      </w:r>
    </w:p>
    <w:p w14:paraId="7824A269" w14:textId="77777777" w:rsidR="00AA317C" w:rsidRDefault="00AA317C">
      <w:pPr>
        <w:rPr>
          <w:sz w:val="24"/>
          <w:szCs w:val="24"/>
        </w:rPr>
      </w:pPr>
      <w:r>
        <w:rPr>
          <w:sz w:val="24"/>
          <w:szCs w:val="24"/>
        </w:rPr>
        <w:t>Now that students have a basic understanding and familiarity with R we will turn to the textbook more closely:</w:t>
      </w:r>
    </w:p>
    <w:p w14:paraId="7824A26A" w14:textId="77777777" w:rsidR="00AA317C" w:rsidRDefault="001A709E">
      <w:pPr>
        <w:rPr>
          <w:sz w:val="24"/>
          <w:szCs w:val="24"/>
        </w:rPr>
      </w:pPr>
      <w:r>
        <w:rPr>
          <w:sz w:val="24"/>
          <w:szCs w:val="24"/>
        </w:rPr>
        <w:t>Week 5</w:t>
      </w:r>
      <w:r w:rsidR="00AA317C">
        <w:rPr>
          <w:sz w:val="24"/>
          <w:szCs w:val="24"/>
        </w:rPr>
        <w:t xml:space="preserve">: </w:t>
      </w:r>
    </w:p>
    <w:p w14:paraId="7824A26B" w14:textId="77777777" w:rsidR="001A709E" w:rsidRDefault="009D4863" w:rsidP="001A709E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Understand what a tibble is (Tibble)</w:t>
      </w:r>
    </w:p>
    <w:p w14:paraId="7824A26C" w14:textId="77777777" w:rsidR="009D4863" w:rsidRDefault="009D4863" w:rsidP="001A709E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Reading in data as tibbles (Readr)</w:t>
      </w:r>
    </w:p>
    <w:p w14:paraId="7824A26D" w14:textId="77777777" w:rsidR="009D4863" w:rsidRDefault="009D4863" w:rsidP="001A709E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Manipulating data using Dplyr (Dplyr)</w:t>
      </w:r>
    </w:p>
    <w:p w14:paraId="7824A26E" w14:textId="77777777" w:rsidR="009D4863" w:rsidRPr="001A709E" w:rsidRDefault="009D4863" w:rsidP="009D4863">
      <w:pPr>
        <w:pStyle w:val="ListParagraph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Select, filter, arrange, mutate</w:t>
      </w:r>
    </w:p>
    <w:p w14:paraId="7824A26F" w14:textId="77777777" w:rsidR="00B602A8" w:rsidRDefault="00AA317C" w:rsidP="00AA31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Readr (chapter 11)</w:t>
      </w:r>
    </w:p>
    <w:p w14:paraId="7824A270" w14:textId="77777777" w:rsidR="00AA317C" w:rsidRDefault="00AA317C" w:rsidP="00AA31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Dplyr  (chapter 5)</w:t>
      </w:r>
    </w:p>
    <w:p w14:paraId="7824A271" w14:textId="77777777" w:rsidR="00B602A8" w:rsidRDefault="00B602A8" w:rsidP="00AA31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Tibbles (chapter 12)</w:t>
      </w:r>
    </w:p>
    <w:p w14:paraId="7824A272" w14:textId="77777777" w:rsidR="00B602A8" w:rsidRDefault="009D4863" w:rsidP="00AA317C">
      <w:pPr>
        <w:rPr>
          <w:sz w:val="24"/>
          <w:szCs w:val="24"/>
        </w:rPr>
      </w:pPr>
      <w:r>
        <w:rPr>
          <w:sz w:val="24"/>
          <w:szCs w:val="24"/>
        </w:rPr>
        <w:t>Week 6</w:t>
      </w:r>
      <w:r w:rsidR="00B602A8">
        <w:rPr>
          <w:sz w:val="24"/>
          <w:szCs w:val="24"/>
        </w:rPr>
        <w:t>: Dplyr continued – piping, joining, data cleaning</w:t>
      </w:r>
    </w:p>
    <w:p w14:paraId="7824A273" w14:textId="77777777" w:rsidR="006E7F89" w:rsidRDefault="006E7F89" w:rsidP="009D48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Financial Literacy Lecture (1 hour)</w:t>
      </w:r>
    </w:p>
    <w:p w14:paraId="7824A274" w14:textId="77777777" w:rsidR="009D4863" w:rsidRDefault="009D4863" w:rsidP="009D48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Compute summary statistics for data subset using Dplyr</w:t>
      </w:r>
    </w:p>
    <w:p w14:paraId="7824A275" w14:textId="77777777" w:rsidR="009D4863" w:rsidRDefault="009D4863" w:rsidP="009D486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Group_by and summarise</w:t>
      </w:r>
    </w:p>
    <w:p w14:paraId="7824A276" w14:textId="77777777" w:rsidR="009D4863" w:rsidRDefault="009D4863" w:rsidP="009D48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Simplify code using pipes</w:t>
      </w:r>
    </w:p>
    <w:p w14:paraId="7824A277" w14:textId="77777777" w:rsidR="009D4863" w:rsidRDefault="009D4863" w:rsidP="009D48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Joining data with Dplyr</w:t>
      </w:r>
    </w:p>
    <w:p w14:paraId="7824A278" w14:textId="77777777" w:rsidR="009D4863" w:rsidRDefault="009D4863" w:rsidP="009D486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Left_join, right_join, etc</w:t>
      </w:r>
    </w:p>
    <w:p w14:paraId="7824A279" w14:textId="77777777" w:rsidR="009D4863" w:rsidRDefault="009D4863" w:rsidP="009D48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Understand the difference and uses of long vs. wide data and how to convert between the two using the Reshape2 package</w:t>
      </w:r>
    </w:p>
    <w:p w14:paraId="7824A27A" w14:textId="77777777" w:rsidR="009D4863" w:rsidRPr="009D4863" w:rsidRDefault="00B602A8" w:rsidP="009D48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Piping (chapter 18)</w:t>
      </w:r>
    </w:p>
    <w:p w14:paraId="7824A27B" w14:textId="77777777" w:rsidR="006F7A7C" w:rsidRDefault="006F7A7C" w:rsidP="00B602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Relational Data (chapter 13)</w:t>
      </w:r>
    </w:p>
    <w:p w14:paraId="7824A27C" w14:textId="77777777" w:rsidR="00BD450B" w:rsidRDefault="00BD450B" w:rsidP="00B602A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Reshape2</w:t>
      </w:r>
    </w:p>
    <w:p w14:paraId="7824A27D" w14:textId="77777777" w:rsidR="006162E7" w:rsidRDefault="00BF2D0C" w:rsidP="006162E7">
      <w:pPr>
        <w:rPr>
          <w:sz w:val="24"/>
          <w:szCs w:val="24"/>
        </w:rPr>
      </w:pPr>
      <w:r>
        <w:rPr>
          <w:sz w:val="24"/>
          <w:szCs w:val="24"/>
        </w:rPr>
        <w:t>Week 7</w:t>
      </w:r>
      <w:r w:rsidR="006162E7">
        <w:rPr>
          <w:sz w:val="24"/>
          <w:szCs w:val="24"/>
        </w:rPr>
        <w:t>: Data Cleaning</w:t>
      </w:r>
    </w:p>
    <w:p w14:paraId="7824A27E" w14:textId="77777777" w:rsidR="007C2007" w:rsidRDefault="007C2007" w:rsidP="006162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Understand how to process data</w:t>
      </w:r>
    </w:p>
    <w:p w14:paraId="7824A27F" w14:textId="77777777" w:rsidR="007C2007" w:rsidRDefault="007C2007" w:rsidP="007C200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Changing formats</w:t>
      </w:r>
    </w:p>
    <w:p w14:paraId="7824A280" w14:textId="77777777" w:rsidR="007C2007" w:rsidRDefault="007C2007" w:rsidP="007C200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From character to numeric, vice versa</w:t>
      </w:r>
    </w:p>
    <w:p w14:paraId="7824A281" w14:textId="77777777" w:rsidR="007C2007" w:rsidRDefault="007C2007" w:rsidP="007C200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From factor to character etc</w:t>
      </w:r>
    </w:p>
    <w:p w14:paraId="7824A282" w14:textId="77777777" w:rsidR="007C2007" w:rsidRDefault="007C2007" w:rsidP="007C200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Extracting useful fragments of strings</w:t>
      </w:r>
    </w:p>
    <w:p w14:paraId="7824A283" w14:textId="77777777" w:rsidR="007C2007" w:rsidRDefault="007C2007" w:rsidP="007C200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Splitting strings</w:t>
      </w:r>
    </w:p>
    <w:p w14:paraId="7824A284" w14:textId="77777777" w:rsidR="007C2007" w:rsidRDefault="007C2007" w:rsidP="007C200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Converting upper and lower case</w:t>
      </w:r>
    </w:p>
    <w:p w14:paraId="7824A285" w14:textId="77777777" w:rsidR="006162E7" w:rsidRDefault="006162E7" w:rsidP="006162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Stringr (chapter 14)</w:t>
      </w:r>
    </w:p>
    <w:p w14:paraId="7824A286" w14:textId="77777777" w:rsidR="007C2007" w:rsidRDefault="007C2007" w:rsidP="006162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Understand how to reformat different types of character strings into R date values</w:t>
      </w:r>
    </w:p>
    <w:p w14:paraId="7824A287" w14:textId="77777777" w:rsidR="002867AF" w:rsidRDefault="002867AF" w:rsidP="002867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extract month or year values from a date</w:t>
      </w:r>
    </w:p>
    <w:p w14:paraId="7824A288" w14:textId="77777777" w:rsidR="002867AF" w:rsidRDefault="002867AF" w:rsidP="002867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convert series frequency</w:t>
      </w:r>
    </w:p>
    <w:p w14:paraId="7824A289" w14:textId="77777777" w:rsidR="002867AF" w:rsidRDefault="002867AF" w:rsidP="002867A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Round date to nearest “x” and average value by “x”</w:t>
      </w:r>
    </w:p>
    <w:p w14:paraId="7824A28A" w14:textId="77777777" w:rsidR="002867AF" w:rsidRDefault="002867AF" w:rsidP="002867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sequences of dates of varying frequencies</w:t>
      </w:r>
    </w:p>
    <w:p w14:paraId="7824A28B" w14:textId="77777777" w:rsidR="00232707" w:rsidRDefault="00232707" w:rsidP="002867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construct lag or leading variables</w:t>
      </w:r>
    </w:p>
    <w:p w14:paraId="7824A28C" w14:textId="77777777" w:rsidR="00BD450B" w:rsidRDefault="00BD450B" w:rsidP="00BD45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Lubridate (chapter 16)</w:t>
      </w:r>
    </w:p>
    <w:p w14:paraId="7824A28D" w14:textId="77777777" w:rsidR="002867AF" w:rsidRDefault="002867AF" w:rsidP="00BD45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Understand what a factor is, how to use them, when to use them, and when to avoid them</w:t>
      </w:r>
    </w:p>
    <w:p w14:paraId="7824A28E" w14:textId="77777777" w:rsidR="002867AF" w:rsidRPr="00B602A8" w:rsidRDefault="002867AF" w:rsidP="002867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Binning variables using the cut() function</w:t>
      </w:r>
    </w:p>
    <w:p w14:paraId="7824A28F" w14:textId="77777777" w:rsidR="006162E7" w:rsidRPr="006F7A7C" w:rsidRDefault="006162E7" w:rsidP="006162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Factors (chapter 15)</w:t>
      </w:r>
    </w:p>
    <w:p w14:paraId="7824A290" w14:textId="77777777" w:rsidR="00AA317C" w:rsidRDefault="00BF2D0C" w:rsidP="00AA317C">
      <w:pPr>
        <w:rPr>
          <w:sz w:val="24"/>
          <w:szCs w:val="24"/>
        </w:rPr>
      </w:pPr>
      <w:r>
        <w:rPr>
          <w:sz w:val="24"/>
          <w:szCs w:val="24"/>
        </w:rPr>
        <w:t>Week 8</w:t>
      </w:r>
      <w:r w:rsidR="00AA317C">
        <w:rPr>
          <w:sz w:val="24"/>
          <w:szCs w:val="24"/>
        </w:rPr>
        <w:t>: Visualization 1</w:t>
      </w:r>
    </w:p>
    <w:p w14:paraId="7824A291" w14:textId="77777777" w:rsidR="002867AF" w:rsidRDefault="002867AF" w:rsidP="00AA31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Understand what makes an informative graphic</w:t>
      </w:r>
    </w:p>
    <w:p w14:paraId="7824A292" w14:textId="77777777" w:rsidR="002867AF" w:rsidRDefault="002867AF" w:rsidP="002867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avoid pitfalls of creating false/misleading graphics</w:t>
      </w:r>
    </w:p>
    <w:p w14:paraId="7824A293" w14:textId="77777777" w:rsidR="002867AF" w:rsidRDefault="002867AF" w:rsidP="002867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create a ggplot object</w:t>
      </w:r>
    </w:p>
    <w:p w14:paraId="7824A294" w14:textId="77777777" w:rsidR="002867AF" w:rsidRDefault="002867AF" w:rsidP="002867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Understand the ggplot underlying grammar of mapping data to aesthetics via the aes() function</w:t>
      </w:r>
    </w:p>
    <w:p w14:paraId="7824A295" w14:textId="77777777" w:rsidR="002867AF" w:rsidRDefault="002867AF" w:rsidP="002867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layer ggplot objects</w:t>
      </w:r>
    </w:p>
    <w:p w14:paraId="7824A296" w14:textId="77777777" w:rsidR="002867AF" w:rsidRDefault="002867AF" w:rsidP="002867A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Creating basic line, scatter, and bar charts</w:t>
      </w:r>
    </w:p>
    <w:p w14:paraId="7824A297" w14:textId="77777777" w:rsidR="00AA317C" w:rsidRDefault="00AA317C" w:rsidP="00AA31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GGplot2 part 1</w:t>
      </w:r>
      <w:r w:rsidR="00B602A8">
        <w:rPr>
          <w:sz w:val="24"/>
          <w:szCs w:val="24"/>
        </w:rPr>
        <w:t xml:space="preserve"> (chapter 3)</w:t>
      </w:r>
    </w:p>
    <w:p w14:paraId="7824A298" w14:textId="77777777" w:rsidR="00AA317C" w:rsidRDefault="00BF2D0C" w:rsidP="00AA317C">
      <w:pPr>
        <w:rPr>
          <w:sz w:val="24"/>
          <w:szCs w:val="24"/>
        </w:rPr>
      </w:pPr>
      <w:r>
        <w:rPr>
          <w:sz w:val="24"/>
          <w:szCs w:val="24"/>
        </w:rPr>
        <w:t>Week 9</w:t>
      </w:r>
      <w:r w:rsidR="00AA317C">
        <w:rPr>
          <w:sz w:val="24"/>
          <w:szCs w:val="24"/>
        </w:rPr>
        <w:t>: Visualization 2</w:t>
      </w:r>
    </w:p>
    <w:p w14:paraId="7824A299" w14:textId="77777777" w:rsidR="002867AF" w:rsidRDefault="002867AF" w:rsidP="00AA31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Understand how to customize a ggplot object</w:t>
      </w:r>
    </w:p>
    <w:p w14:paraId="7824A29A" w14:textId="77777777" w:rsidR="002867AF" w:rsidRDefault="002867AF" w:rsidP="002867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set custom scales</w:t>
      </w:r>
    </w:p>
    <w:p w14:paraId="7824A29B" w14:textId="77777777" w:rsidR="002867AF" w:rsidRDefault="002867AF" w:rsidP="002867A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Changing the colors and line types and axis labels</w:t>
      </w:r>
    </w:p>
    <w:p w14:paraId="7824A29C" w14:textId="77777777" w:rsidR="002867AF" w:rsidRDefault="002867AF" w:rsidP="002E5A4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Customizing the legend</w:t>
      </w:r>
      <w:r w:rsidR="002E5A46">
        <w:rPr>
          <w:sz w:val="24"/>
          <w:szCs w:val="24"/>
        </w:rPr>
        <w:tab/>
      </w:r>
    </w:p>
    <w:p w14:paraId="7824A29D" w14:textId="77777777" w:rsidR="002E5A46" w:rsidRDefault="002E5A46" w:rsidP="002E5A4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Combining legends (when scaling on the same data)</w:t>
      </w:r>
    </w:p>
    <w:p w14:paraId="7824A29E" w14:textId="77777777" w:rsidR="002867AF" w:rsidRDefault="002867AF" w:rsidP="002867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Controlling the plot</w:t>
      </w:r>
      <w:r w:rsidR="002E5A46">
        <w:rPr>
          <w:sz w:val="24"/>
          <w:szCs w:val="24"/>
        </w:rPr>
        <w:t>’</w:t>
      </w:r>
      <w:r>
        <w:rPr>
          <w:sz w:val="24"/>
          <w:szCs w:val="24"/>
        </w:rPr>
        <w:t>s color scheme via the theme() functions</w:t>
      </w:r>
    </w:p>
    <w:p w14:paraId="7824A29F" w14:textId="77777777" w:rsidR="00AA317C" w:rsidRDefault="00AA317C" w:rsidP="00AA31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GGplot2 part 2</w:t>
      </w:r>
      <w:r w:rsidR="008A4800">
        <w:rPr>
          <w:sz w:val="24"/>
          <w:szCs w:val="24"/>
        </w:rPr>
        <w:t xml:space="preserve"> (chapter 28)</w:t>
      </w:r>
    </w:p>
    <w:p w14:paraId="7824A2A0" w14:textId="77777777" w:rsidR="006F7A7C" w:rsidRDefault="00BF2D0C" w:rsidP="006F7A7C">
      <w:pPr>
        <w:rPr>
          <w:sz w:val="24"/>
          <w:szCs w:val="24"/>
        </w:rPr>
      </w:pPr>
      <w:r>
        <w:rPr>
          <w:sz w:val="24"/>
          <w:szCs w:val="24"/>
        </w:rPr>
        <w:t>Week 10</w:t>
      </w:r>
      <w:r w:rsidR="006F7A7C">
        <w:rPr>
          <w:sz w:val="24"/>
          <w:szCs w:val="24"/>
        </w:rPr>
        <w:t xml:space="preserve">: </w:t>
      </w:r>
      <w:r w:rsidR="009B71BB">
        <w:rPr>
          <w:sz w:val="24"/>
          <w:szCs w:val="24"/>
        </w:rPr>
        <w:t>midterm presentations</w:t>
      </w:r>
    </w:p>
    <w:p w14:paraId="7824A2A1" w14:textId="77777777" w:rsidR="009B71BB" w:rsidRPr="009B71BB" w:rsidRDefault="009B71BB" w:rsidP="006F7A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Midterms include data cleaning, summary stats</w:t>
      </w:r>
    </w:p>
    <w:p w14:paraId="7824A2A2" w14:textId="77777777" w:rsidR="006F7A7C" w:rsidRDefault="006F7A7C" w:rsidP="006F7A7C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="00BF2D0C">
        <w:rPr>
          <w:sz w:val="24"/>
          <w:szCs w:val="24"/>
        </w:rPr>
        <w:t>eek 11</w:t>
      </w:r>
      <w:r>
        <w:rPr>
          <w:sz w:val="24"/>
          <w:szCs w:val="24"/>
        </w:rPr>
        <w:t xml:space="preserve">: </w:t>
      </w:r>
      <w:r w:rsidR="002F5557">
        <w:rPr>
          <w:sz w:val="24"/>
          <w:szCs w:val="24"/>
        </w:rPr>
        <w:t>Regression Analysis</w:t>
      </w:r>
    </w:p>
    <w:p w14:paraId="7824A2A3" w14:textId="77777777" w:rsidR="002F5557" w:rsidRDefault="002F5557" w:rsidP="002F55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Understand the difference between economic modeling and data science broadly</w:t>
      </w:r>
    </w:p>
    <w:p w14:paraId="7824A2A4" w14:textId="77777777" w:rsidR="002F5557" w:rsidRDefault="002F5557" w:rsidP="002F55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Understand when it is appropriate to use regression analysis</w:t>
      </w:r>
    </w:p>
    <w:p w14:paraId="7824A2A5" w14:textId="77777777" w:rsidR="002F5557" w:rsidRDefault="002F5557" w:rsidP="002F55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Understand how to run basic regressions in R</w:t>
      </w:r>
    </w:p>
    <w:p w14:paraId="7824A2A6" w14:textId="77777777" w:rsidR="002F5557" w:rsidRDefault="002F5557" w:rsidP="002F555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Ordinary Least Squares</w:t>
      </w:r>
    </w:p>
    <w:p w14:paraId="7824A2A7" w14:textId="77777777" w:rsidR="002F5557" w:rsidRDefault="002F5557" w:rsidP="002F555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Logit</w:t>
      </w:r>
    </w:p>
    <w:p w14:paraId="7824A2A8" w14:textId="77777777" w:rsidR="002F5557" w:rsidRDefault="002F5557" w:rsidP="002F55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Understand basic error analysis </w:t>
      </w:r>
    </w:p>
    <w:p w14:paraId="7824A2A9" w14:textId="77777777" w:rsidR="002F5557" w:rsidRDefault="002F5557" w:rsidP="002F55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 how to use the Broom package to facilitate working with regression results</w:t>
      </w:r>
    </w:p>
    <w:p w14:paraId="7824A2AA" w14:textId="77777777" w:rsidR="002F5557" w:rsidRDefault="002F5557" w:rsidP="002F55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Understand how to plot regression results using ggplot</w:t>
      </w:r>
    </w:p>
    <w:p w14:paraId="7824A2AB" w14:textId="77777777" w:rsidR="002F5557" w:rsidRPr="002F5557" w:rsidRDefault="002F5557" w:rsidP="002F555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Lines of best fit and error bars</w:t>
      </w:r>
    </w:p>
    <w:p w14:paraId="7824A2AC" w14:textId="77777777" w:rsidR="006F7A7C" w:rsidRDefault="00BF2D0C" w:rsidP="006F7A7C">
      <w:pPr>
        <w:rPr>
          <w:sz w:val="24"/>
          <w:szCs w:val="24"/>
        </w:rPr>
      </w:pPr>
      <w:r>
        <w:rPr>
          <w:sz w:val="24"/>
          <w:szCs w:val="24"/>
        </w:rPr>
        <w:t>Week 12</w:t>
      </w:r>
      <w:r w:rsidR="006F7A7C">
        <w:rPr>
          <w:sz w:val="24"/>
          <w:szCs w:val="24"/>
        </w:rPr>
        <w:t>: Communication – R Markdown</w:t>
      </w:r>
    </w:p>
    <w:p w14:paraId="7824A2AD" w14:textId="77777777" w:rsidR="004F60B2" w:rsidRDefault="004F60B2" w:rsidP="006F7A7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Financial Literacy lecture (1 hour)</w:t>
      </w:r>
    </w:p>
    <w:p w14:paraId="7824A2AE" w14:textId="77777777" w:rsidR="002F5557" w:rsidRDefault="002F5557" w:rsidP="006F7A7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Understanding when it is appropriate to use Rmarkdown</w:t>
      </w:r>
    </w:p>
    <w:p w14:paraId="7824A2AF" w14:textId="77777777" w:rsidR="002F5557" w:rsidRDefault="002F5557" w:rsidP="002F555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F5557">
        <w:rPr>
          <w:sz w:val="24"/>
          <w:szCs w:val="24"/>
        </w:rPr>
        <w:t>How to create documents with inline code, graphics, and tables</w:t>
      </w:r>
    </w:p>
    <w:p w14:paraId="7824A2B0" w14:textId="77777777" w:rsidR="002F5557" w:rsidRPr="002F5557" w:rsidRDefault="002F5557" w:rsidP="002F555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Understanding the built-in Latex math mode usage</w:t>
      </w:r>
    </w:p>
    <w:p w14:paraId="7824A2B1" w14:textId="77777777" w:rsidR="002F5557" w:rsidRDefault="002F5557" w:rsidP="006F7A7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 to communicate R code effectively</w:t>
      </w:r>
    </w:p>
    <w:p w14:paraId="7824A2B2" w14:textId="77777777" w:rsidR="006F7A7C" w:rsidRDefault="006F7A7C" w:rsidP="006F7A7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 Markdown (chapter 27)</w:t>
      </w:r>
    </w:p>
    <w:p w14:paraId="7824A2B3" w14:textId="77777777" w:rsidR="006F7A7C" w:rsidRDefault="006F7A7C" w:rsidP="006F7A7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Graphics for Communication (chapter 28)</w:t>
      </w:r>
    </w:p>
    <w:p w14:paraId="7824A2B4" w14:textId="77777777" w:rsidR="006F7A7C" w:rsidRPr="006F7A7C" w:rsidRDefault="006F7A7C" w:rsidP="006F7A7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Additional Background (chapters 29/30)</w:t>
      </w:r>
    </w:p>
    <w:p w14:paraId="7824A2B5" w14:textId="77777777" w:rsidR="006F7A7C" w:rsidRDefault="004F60B2" w:rsidP="006F7A7C">
      <w:pPr>
        <w:rPr>
          <w:sz w:val="24"/>
          <w:szCs w:val="24"/>
        </w:rPr>
      </w:pPr>
      <w:r>
        <w:rPr>
          <w:sz w:val="24"/>
          <w:szCs w:val="24"/>
        </w:rPr>
        <w:t>Week 13</w:t>
      </w:r>
      <w:r w:rsidR="006F7A7C">
        <w:rPr>
          <w:sz w:val="24"/>
          <w:szCs w:val="24"/>
        </w:rPr>
        <w:t xml:space="preserve">: Final Presentations </w:t>
      </w:r>
    </w:p>
    <w:p w14:paraId="7824A2B6" w14:textId="77777777" w:rsidR="003B3E3A" w:rsidRDefault="003B3E3A" w:rsidP="006F7A7C">
      <w:pPr>
        <w:rPr>
          <w:sz w:val="24"/>
          <w:szCs w:val="24"/>
        </w:rPr>
      </w:pPr>
    </w:p>
    <w:p w14:paraId="7824A2B7" w14:textId="77777777" w:rsidR="00232707" w:rsidRDefault="0023270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824A2B8" w14:textId="77777777" w:rsidR="003B3E3A" w:rsidRDefault="003B3E3A" w:rsidP="006F7A7C">
      <w:pPr>
        <w:rPr>
          <w:sz w:val="24"/>
          <w:szCs w:val="24"/>
        </w:rPr>
      </w:pPr>
      <w:r>
        <w:rPr>
          <w:sz w:val="24"/>
          <w:szCs w:val="24"/>
        </w:rPr>
        <w:t>Detailed Course Schedule</w:t>
      </w:r>
    </w:p>
    <w:p w14:paraId="7824A2B9" w14:textId="77777777" w:rsidR="003B3E3A" w:rsidRDefault="003B3E3A" w:rsidP="006F7A7C">
      <w:pPr>
        <w:rPr>
          <w:sz w:val="24"/>
          <w:szCs w:val="24"/>
        </w:rPr>
      </w:pPr>
      <w:r>
        <w:rPr>
          <w:sz w:val="24"/>
          <w:szCs w:val="24"/>
        </w:rPr>
        <w:t>Lecture 1</w:t>
      </w:r>
      <w:r w:rsidR="00B82937">
        <w:rPr>
          <w:sz w:val="24"/>
          <w:szCs w:val="24"/>
        </w:rPr>
        <w:t xml:space="preserve"> </w:t>
      </w:r>
      <w:r w:rsidR="001B72CD">
        <w:rPr>
          <w:sz w:val="24"/>
          <w:szCs w:val="24"/>
        </w:rPr>
        <w:t>–</w:t>
      </w:r>
      <w:r w:rsidR="00B82937">
        <w:rPr>
          <w:sz w:val="24"/>
          <w:szCs w:val="24"/>
        </w:rPr>
        <w:t xml:space="preserve"> Introduction</w:t>
      </w:r>
    </w:p>
    <w:p w14:paraId="7824A2BA" w14:textId="77777777" w:rsidR="00B82937" w:rsidRDefault="00B82937" w:rsidP="003B3E3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Hand out materials</w:t>
      </w:r>
    </w:p>
    <w:p w14:paraId="7824A2BB" w14:textId="77777777" w:rsidR="003B3E3A" w:rsidRDefault="003B3E3A" w:rsidP="003B3E3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Downloading R and Rstudio</w:t>
      </w:r>
    </w:p>
    <w:p w14:paraId="7824A2BC" w14:textId="77777777" w:rsidR="003B3E3A" w:rsidRDefault="003B3E3A" w:rsidP="003B3E3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Console, editor, help windows of Rstudio</w:t>
      </w:r>
    </w:p>
    <w:p w14:paraId="7824A2BD" w14:textId="77777777" w:rsidR="00B82937" w:rsidRDefault="00B82937" w:rsidP="003B3E3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How to access the github, downloading from github</w:t>
      </w:r>
    </w:p>
    <w:p w14:paraId="7824A2BE" w14:textId="77777777" w:rsidR="003B3E3A" w:rsidRDefault="003B3E3A" w:rsidP="003B3E3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Functions:</w:t>
      </w:r>
    </w:p>
    <w:p w14:paraId="7824A2BF" w14:textId="77777777" w:rsidR="00015A26" w:rsidRDefault="00015A26" w:rsidP="00015A2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Different types: character, numeric, logical</w:t>
      </w:r>
    </w:p>
    <w:p w14:paraId="7824A2C0" w14:textId="77777777" w:rsidR="00015A26" w:rsidRPr="00015A26" w:rsidRDefault="00015A26" w:rsidP="00015A26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integer vs double</w:t>
      </w:r>
    </w:p>
    <w:p w14:paraId="7824A2C1" w14:textId="77777777" w:rsidR="00015A26" w:rsidRPr="00015A26" w:rsidRDefault="00015A26" w:rsidP="00015A26">
      <w:pPr>
        <w:pStyle w:val="ListParagraph"/>
        <w:numPr>
          <w:ilvl w:val="1"/>
          <w:numId w:val="5"/>
        </w:numPr>
      </w:pPr>
      <w:r>
        <w:t>Paste(), paste0()</w:t>
      </w:r>
    </w:p>
    <w:p w14:paraId="7824A2C2" w14:textId="77777777" w:rsidR="003B3E3A" w:rsidRDefault="003B3E3A" w:rsidP="003B3E3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c()</w:t>
      </w:r>
    </w:p>
    <w:p w14:paraId="7824A2C3" w14:textId="77777777" w:rsidR="00015A26" w:rsidRDefault="00015A26" w:rsidP="003B3E3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vectors</w:t>
      </w:r>
    </w:p>
    <w:p w14:paraId="7824A2C4" w14:textId="77777777" w:rsidR="003B3E3A" w:rsidRDefault="003B3E3A" w:rsidP="003B3E3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&lt;-</w:t>
      </w:r>
    </w:p>
    <w:p w14:paraId="7824A2C5" w14:textId="77777777" w:rsidR="000F04B7" w:rsidRDefault="000F04B7" w:rsidP="000F04B7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How to name your variables correctly</w:t>
      </w:r>
    </w:p>
    <w:p w14:paraId="7824A2C6" w14:textId="77777777" w:rsidR="003B3E3A" w:rsidRDefault="003B3E3A" w:rsidP="003B3E3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Basic mathematics (+, -, *, /, **)</w:t>
      </w:r>
    </w:p>
    <w:p w14:paraId="7824A2C7" w14:textId="77777777" w:rsidR="00076B01" w:rsidRDefault="00015A26" w:rsidP="00076B01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Vector math – adding two vectors etc</w:t>
      </w:r>
    </w:p>
    <w:p w14:paraId="7824A2C8" w14:textId="77777777" w:rsidR="00015A26" w:rsidRPr="00076B01" w:rsidRDefault="00015A26" w:rsidP="00076B01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Vector recycling</w:t>
      </w:r>
    </w:p>
    <w:p w14:paraId="7824A2C9" w14:textId="77777777" w:rsidR="00076B01" w:rsidRDefault="00076B01" w:rsidP="00076B01">
      <w:pPr>
        <w:pStyle w:val="ListParagraph"/>
        <w:numPr>
          <w:ilvl w:val="1"/>
          <w:numId w:val="5"/>
        </w:numPr>
      </w:pPr>
      <w:r>
        <w:t>sum(), length()</w:t>
      </w:r>
      <w:r w:rsidR="00015A26">
        <w:t>, diff(), mean(), range(), max(), min()</w:t>
      </w:r>
    </w:p>
    <w:p w14:paraId="7824A2CA" w14:textId="77777777" w:rsidR="00076B01" w:rsidRDefault="00076B01" w:rsidP="00076B01">
      <w:pPr>
        <w:pStyle w:val="ListParagraph"/>
        <w:numPr>
          <w:ilvl w:val="1"/>
          <w:numId w:val="5"/>
        </w:numPr>
      </w:pPr>
      <w:r>
        <w:t>Matrix()</w:t>
      </w:r>
      <w:r w:rsidR="00015A26">
        <w:t xml:space="preserve"> – a collection of vectors of the same type and length</w:t>
      </w:r>
    </w:p>
    <w:p w14:paraId="7824A2CB" w14:textId="77777777" w:rsidR="00076B01" w:rsidRPr="00076B01" w:rsidRDefault="00076B01" w:rsidP="00076B01">
      <w:pPr>
        <w:pStyle w:val="ListParagraph"/>
        <w:numPr>
          <w:ilvl w:val="1"/>
          <w:numId w:val="5"/>
        </w:numPr>
      </w:pPr>
      <w:r>
        <w:t>Help(), ?</w:t>
      </w:r>
    </w:p>
    <w:p w14:paraId="7824A2CC" w14:textId="77777777" w:rsidR="003B3E3A" w:rsidRDefault="003B3E3A" w:rsidP="003B3E3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076B01">
        <w:rPr>
          <w:sz w:val="24"/>
          <w:szCs w:val="24"/>
        </w:rPr>
        <w:t>ssign Homework 0.5</w:t>
      </w:r>
    </w:p>
    <w:p w14:paraId="7824A2CD" w14:textId="77777777" w:rsidR="00B82937" w:rsidRDefault="00B82937" w:rsidP="00B8293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Overview of homework template file</w:t>
      </w:r>
    </w:p>
    <w:p w14:paraId="7824A2CE" w14:textId="77777777" w:rsidR="00B82937" w:rsidRDefault="00B82937" w:rsidP="00B8293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How to save Rscript files</w:t>
      </w:r>
    </w:p>
    <w:p w14:paraId="7824A2CF" w14:textId="77777777" w:rsidR="00B82937" w:rsidRDefault="00B82937" w:rsidP="00B8293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Closing a script file, reopening it and running it</w:t>
      </w:r>
    </w:p>
    <w:p w14:paraId="7824A2D0" w14:textId="77777777" w:rsidR="00B82937" w:rsidRDefault="00B82937" w:rsidP="00B8293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How to submit homework</w:t>
      </w:r>
    </w:p>
    <w:p w14:paraId="7824A2D1" w14:textId="77777777" w:rsidR="00076B01" w:rsidRDefault="00076B01" w:rsidP="00076B0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Assign Homework 1</w:t>
      </w:r>
    </w:p>
    <w:p w14:paraId="7824A2D2" w14:textId="77777777" w:rsidR="00076B01" w:rsidRDefault="00076B01" w:rsidP="00076B01">
      <w:pPr>
        <w:rPr>
          <w:sz w:val="24"/>
          <w:szCs w:val="24"/>
        </w:rPr>
      </w:pPr>
      <w:r>
        <w:rPr>
          <w:sz w:val="24"/>
          <w:szCs w:val="24"/>
        </w:rPr>
        <w:t>Lecture 2 – Intro to data.frames</w:t>
      </w:r>
    </w:p>
    <w:p w14:paraId="7824A2D3" w14:textId="77777777" w:rsidR="00076B01" w:rsidRDefault="00076B01" w:rsidP="00076B0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Homework 1 due</w:t>
      </w:r>
    </w:p>
    <w:p w14:paraId="7824A2D4" w14:textId="77777777" w:rsidR="00076B01" w:rsidRDefault="00076B01" w:rsidP="00076B0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Review homework 1 submissions, (formatting, commenting, sourcing etc)</w:t>
      </w:r>
    </w:p>
    <w:p w14:paraId="7824A2D5" w14:textId="77777777" w:rsidR="00076B01" w:rsidRDefault="00076B01" w:rsidP="00076B0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Hotkeys for Rstudio to insert comments and for Rstudio to automatically format your code</w:t>
      </w:r>
    </w:p>
    <w:p w14:paraId="7824A2D6" w14:textId="77777777" w:rsidR="00076B01" w:rsidRDefault="00076B01" w:rsidP="00076B0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Ctrl-shift-c</w:t>
      </w:r>
    </w:p>
    <w:p w14:paraId="7824A2D7" w14:textId="77777777" w:rsidR="00076B01" w:rsidRDefault="00076B01" w:rsidP="00076B0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Ctrl-shift-A</w:t>
      </w:r>
    </w:p>
    <w:p w14:paraId="7824A2D8" w14:textId="77777777" w:rsidR="00076B01" w:rsidRPr="00431691" w:rsidRDefault="00076B01" w:rsidP="00076B0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Indexing vectors in R with []</w:t>
      </w:r>
      <w:r w:rsidR="00015A26">
        <w:rPr>
          <w:sz w:val="24"/>
          <w:szCs w:val="24"/>
        </w:rPr>
        <w:t xml:space="preserve"> and [[]]</w:t>
      </w:r>
    </w:p>
    <w:p w14:paraId="7824A2D9" w14:textId="77777777" w:rsidR="00076B01" w:rsidRDefault="00076B01" w:rsidP="00076B0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Overview of data.frames</w:t>
      </w:r>
    </w:p>
    <w:p w14:paraId="7824A2DA" w14:textId="77777777" w:rsidR="00076B01" w:rsidRDefault="00076B01" w:rsidP="00076B0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What is a data.frame?</w:t>
      </w:r>
      <w:r w:rsidR="00015A26">
        <w:rPr>
          <w:sz w:val="24"/>
          <w:szCs w:val="24"/>
        </w:rPr>
        <w:t xml:space="preserve"> – a collection of equal length vectors of the same or different types</w:t>
      </w:r>
    </w:p>
    <w:p w14:paraId="7824A2DB" w14:textId="77777777" w:rsidR="00076B01" w:rsidRDefault="00076B01" w:rsidP="00076B0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Data.frame(), as.data.frame()</w:t>
      </w:r>
    </w:p>
    <w:p w14:paraId="7824A2DC" w14:textId="77777777" w:rsidR="000F04B7" w:rsidRPr="000F04B7" w:rsidRDefault="000F04B7" w:rsidP="000F04B7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Subsetting with $ </w:t>
      </w:r>
    </w:p>
    <w:p w14:paraId="7824A2DD" w14:textId="77777777" w:rsidR="00015A26" w:rsidRPr="000F04B7" w:rsidRDefault="00015A26" w:rsidP="000F04B7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Creating new columns with $ </w:t>
      </w:r>
    </w:p>
    <w:p w14:paraId="7824A2DE" w14:textId="77777777" w:rsidR="00076B01" w:rsidRDefault="00076B01" w:rsidP="00076B0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Subsetting rows using []</w:t>
      </w:r>
    </w:p>
    <w:p w14:paraId="7824A2DF" w14:textId="77777777" w:rsidR="00076B01" w:rsidRDefault="00076B01" w:rsidP="00015A26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Subsetting columns using []</w:t>
      </w:r>
    </w:p>
    <w:p w14:paraId="7824A2E0" w14:textId="77777777" w:rsidR="00076B01" w:rsidRDefault="00076B01" w:rsidP="00076B0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Mean(), min(), max(), range(), sum(), sd()</w:t>
      </w:r>
      <w:r w:rsidR="00015A26">
        <w:rPr>
          <w:sz w:val="24"/>
          <w:szCs w:val="24"/>
        </w:rPr>
        <w:t xml:space="preserve"> – data.frame context</w:t>
      </w:r>
    </w:p>
    <w:p w14:paraId="7824A2E1" w14:textId="77777777" w:rsidR="00015A26" w:rsidRDefault="00015A26" w:rsidP="00015A26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Mean(Data.frame$column)</w:t>
      </w:r>
    </w:p>
    <w:p w14:paraId="7824A2E2" w14:textId="77777777" w:rsidR="00015A26" w:rsidRDefault="00015A26" w:rsidP="00015A26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Mean(data.frame[, c(2,3,4)])</w:t>
      </w:r>
    </w:p>
    <w:p w14:paraId="7824A2E3" w14:textId="77777777" w:rsidR="00015A26" w:rsidRDefault="00015A26" w:rsidP="00015A2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Logical Operators </w:t>
      </w:r>
    </w:p>
    <w:p w14:paraId="7824A2E4" w14:textId="77777777" w:rsidR="00015A26" w:rsidRPr="00015A26" w:rsidRDefault="00015A26" w:rsidP="00015A26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%in%, &amp;, |</w:t>
      </w:r>
    </w:p>
    <w:p w14:paraId="7824A2E5" w14:textId="77777777" w:rsidR="00015A26" w:rsidRDefault="00015A26" w:rsidP="00015A2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StackOverflow, R-bloggers, google, package docs, etc…</w:t>
      </w:r>
    </w:p>
    <w:p w14:paraId="7824A2E6" w14:textId="77777777" w:rsidR="005E73F1" w:rsidRPr="00076B01" w:rsidRDefault="00076B01" w:rsidP="00076B0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76B01">
        <w:rPr>
          <w:sz w:val="24"/>
          <w:szCs w:val="24"/>
        </w:rPr>
        <w:t>Homework 2 assigned</w:t>
      </w:r>
    </w:p>
    <w:p w14:paraId="7824A2E7" w14:textId="77777777" w:rsidR="00076B01" w:rsidRPr="00076B01" w:rsidRDefault="00076B01" w:rsidP="00076B01">
      <w:pPr>
        <w:rPr>
          <w:sz w:val="24"/>
        </w:rPr>
      </w:pPr>
      <w:r w:rsidRPr="00076B01">
        <w:rPr>
          <w:sz w:val="24"/>
        </w:rPr>
        <w:t xml:space="preserve">Lecture 3: </w:t>
      </w:r>
      <w:r w:rsidR="000F04B7">
        <w:rPr>
          <w:sz w:val="24"/>
        </w:rPr>
        <w:t xml:space="preserve">File Input/Output, </w:t>
      </w:r>
      <w:r w:rsidR="000F04B7" w:rsidRPr="00076B01">
        <w:rPr>
          <w:sz w:val="24"/>
        </w:rPr>
        <w:t xml:space="preserve">R libraries, </w:t>
      </w:r>
      <w:r w:rsidR="000F04B7">
        <w:rPr>
          <w:sz w:val="24"/>
        </w:rPr>
        <w:t>Merging</w:t>
      </w:r>
    </w:p>
    <w:p w14:paraId="7824A2E8" w14:textId="77777777" w:rsidR="00076B01" w:rsidRDefault="00076B01" w:rsidP="00076B01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t>Homework 2 due</w:t>
      </w:r>
    </w:p>
    <w:p w14:paraId="7824A2E9" w14:textId="77777777" w:rsidR="000F04B7" w:rsidRPr="000F04B7" w:rsidRDefault="000F04B7" w:rsidP="000F04B7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Intro to the final project (15 minutes)</w:t>
      </w:r>
    </w:p>
    <w:p w14:paraId="7824A2EA" w14:textId="77777777" w:rsidR="000F04B7" w:rsidRPr="00076B01" w:rsidRDefault="000F04B7" w:rsidP="000F04B7">
      <w:pPr>
        <w:pStyle w:val="ListParagraph"/>
        <w:numPr>
          <w:ilvl w:val="0"/>
          <w:numId w:val="28"/>
        </w:numPr>
        <w:rPr>
          <w:sz w:val="24"/>
        </w:rPr>
      </w:pPr>
      <w:r w:rsidRPr="00076B01">
        <w:rPr>
          <w:sz w:val="24"/>
        </w:rPr>
        <w:t>Read.csv()</w:t>
      </w:r>
    </w:p>
    <w:p w14:paraId="7824A2EB" w14:textId="77777777" w:rsidR="000F04B7" w:rsidRDefault="000F04B7" w:rsidP="000F04B7">
      <w:pPr>
        <w:pStyle w:val="ListParagraph"/>
        <w:numPr>
          <w:ilvl w:val="1"/>
          <w:numId w:val="28"/>
        </w:numPr>
        <w:rPr>
          <w:sz w:val="24"/>
        </w:rPr>
      </w:pPr>
      <w:r w:rsidRPr="00076B01">
        <w:rPr>
          <w:sz w:val="24"/>
        </w:rPr>
        <w:t>stringsAsFactors = F</w:t>
      </w:r>
    </w:p>
    <w:p w14:paraId="7824A2EC" w14:textId="77777777" w:rsidR="000F04B7" w:rsidRPr="000F04B7" w:rsidRDefault="000F04B7" w:rsidP="000F04B7">
      <w:pPr>
        <w:pStyle w:val="ListParagraph"/>
        <w:numPr>
          <w:ilvl w:val="0"/>
          <w:numId w:val="28"/>
        </w:numPr>
        <w:rPr>
          <w:sz w:val="24"/>
        </w:rPr>
      </w:pPr>
      <w:r w:rsidRPr="00076B01">
        <w:rPr>
          <w:sz w:val="24"/>
        </w:rPr>
        <w:t>write.csv()</w:t>
      </w:r>
    </w:p>
    <w:p w14:paraId="7824A2ED" w14:textId="77777777" w:rsidR="000F04B7" w:rsidRPr="000F04B7" w:rsidRDefault="00076B01" w:rsidP="000F04B7">
      <w:pPr>
        <w:pStyle w:val="ListParagraph"/>
        <w:numPr>
          <w:ilvl w:val="0"/>
          <w:numId w:val="28"/>
        </w:numPr>
        <w:rPr>
          <w:sz w:val="24"/>
        </w:rPr>
      </w:pPr>
      <w:r w:rsidRPr="00076B01">
        <w:rPr>
          <w:sz w:val="24"/>
        </w:rPr>
        <w:t>Install.packages()</w:t>
      </w:r>
    </w:p>
    <w:p w14:paraId="7824A2EE" w14:textId="77777777" w:rsidR="00076B01" w:rsidRPr="00076B01" w:rsidRDefault="00076B01" w:rsidP="00076B01">
      <w:pPr>
        <w:pStyle w:val="ListParagraph"/>
        <w:numPr>
          <w:ilvl w:val="0"/>
          <w:numId w:val="28"/>
        </w:numPr>
        <w:rPr>
          <w:sz w:val="24"/>
        </w:rPr>
      </w:pPr>
      <w:r w:rsidRPr="00076B01">
        <w:rPr>
          <w:sz w:val="24"/>
        </w:rPr>
        <w:t>Update.packages()</w:t>
      </w:r>
    </w:p>
    <w:p w14:paraId="7824A2EF" w14:textId="77777777" w:rsidR="00076B01" w:rsidRPr="00076B01" w:rsidRDefault="00076B01" w:rsidP="00076B01">
      <w:pPr>
        <w:pStyle w:val="ListParagraph"/>
        <w:numPr>
          <w:ilvl w:val="0"/>
          <w:numId w:val="28"/>
        </w:numPr>
        <w:rPr>
          <w:sz w:val="24"/>
        </w:rPr>
      </w:pPr>
      <w:r w:rsidRPr="00076B01">
        <w:rPr>
          <w:sz w:val="24"/>
        </w:rPr>
        <w:t>Library()</w:t>
      </w:r>
    </w:p>
    <w:p w14:paraId="7824A2F0" w14:textId="77777777" w:rsidR="000F04B7" w:rsidRDefault="000F04B7" w:rsidP="000F04B7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Readr package</w:t>
      </w:r>
    </w:p>
    <w:p w14:paraId="7824A2F1" w14:textId="77777777" w:rsidR="000F04B7" w:rsidRPr="000F04B7" w:rsidRDefault="000F04B7" w:rsidP="000F04B7">
      <w:pPr>
        <w:pStyle w:val="ListParagraph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Read_csv() (aka read_delim())</w:t>
      </w:r>
    </w:p>
    <w:p w14:paraId="7824A2F2" w14:textId="77777777" w:rsidR="00076B01" w:rsidRPr="00076B01" w:rsidRDefault="00076B01" w:rsidP="00076B01">
      <w:pPr>
        <w:pStyle w:val="ListParagraph"/>
        <w:numPr>
          <w:ilvl w:val="0"/>
          <w:numId w:val="28"/>
        </w:numPr>
        <w:rPr>
          <w:sz w:val="24"/>
        </w:rPr>
      </w:pPr>
      <w:r w:rsidRPr="00076B01">
        <w:rPr>
          <w:sz w:val="24"/>
        </w:rPr>
        <w:t>merge()</w:t>
      </w:r>
    </w:p>
    <w:p w14:paraId="7824A2F3" w14:textId="77777777" w:rsidR="00076B01" w:rsidRPr="00076B01" w:rsidRDefault="00076B01" w:rsidP="00076B01">
      <w:pPr>
        <w:pStyle w:val="ListParagraph"/>
        <w:numPr>
          <w:ilvl w:val="0"/>
          <w:numId w:val="28"/>
        </w:numPr>
        <w:rPr>
          <w:sz w:val="24"/>
        </w:rPr>
      </w:pPr>
      <w:r w:rsidRPr="00076B01">
        <w:rPr>
          <w:sz w:val="24"/>
        </w:rPr>
        <w:t>rbind(), cbind()</w:t>
      </w:r>
    </w:p>
    <w:p w14:paraId="7824A2F4" w14:textId="77777777" w:rsidR="00076B01" w:rsidRPr="00015A26" w:rsidRDefault="00076B01" w:rsidP="00076B01">
      <w:pPr>
        <w:pStyle w:val="ListParagraph"/>
        <w:numPr>
          <w:ilvl w:val="0"/>
          <w:numId w:val="28"/>
        </w:numPr>
        <w:rPr>
          <w:sz w:val="24"/>
        </w:rPr>
      </w:pPr>
      <w:r w:rsidRPr="00015A26">
        <w:rPr>
          <w:sz w:val="24"/>
        </w:rPr>
        <w:t>Sequences: seq(),</w:t>
      </w:r>
      <w:r w:rsidR="00015A26" w:rsidRPr="00015A26">
        <w:rPr>
          <w:sz w:val="24"/>
        </w:rPr>
        <w:t xml:space="preserve"> </w:t>
      </w:r>
      <w:r w:rsidR="00015A26" w:rsidRPr="00015A26">
        <w:rPr>
          <w:sz w:val="24"/>
          <w:szCs w:val="24"/>
        </w:rPr>
        <w:t>`:` operator,</w:t>
      </w:r>
      <w:r w:rsidR="00015A26">
        <w:rPr>
          <w:sz w:val="24"/>
          <w:szCs w:val="24"/>
        </w:rPr>
        <w:t xml:space="preserve"> </w:t>
      </w:r>
      <w:r w:rsidRPr="00015A26">
        <w:rPr>
          <w:sz w:val="24"/>
        </w:rPr>
        <w:t xml:space="preserve"> rep(), pretty()</w:t>
      </w:r>
    </w:p>
    <w:p w14:paraId="7824A2F5" w14:textId="77777777" w:rsidR="00076B01" w:rsidRPr="00076B01" w:rsidRDefault="00076B01" w:rsidP="00076B01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t>Homework 3 assigned</w:t>
      </w:r>
    </w:p>
    <w:p w14:paraId="7824A2F6" w14:textId="77777777" w:rsidR="00076B01" w:rsidRDefault="00076B01" w:rsidP="00D23FAD">
      <w:pPr>
        <w:rPr>
          <w:sz w:val="24"/>
          <w:szCs w:val="24"/>
        </w:rPr>
      </w:pPr>
    </w:p>
    <w:p w14:paraId="7824A2F7" w14:textId="77777777" w:rsidR="00FA49D0" w:rsidRDefault="00FA49D0" w:rsidP="00FA49D0">
      <w:pPr>
        <w:rPr>
          <w:sz w:val="24"/>
          <w:szCs w:val="24"/>
        </w:rPr>
      </w:pPr>
      <w:r>
        <w:rPr>
          <w:sz w:val="24"/>
          <w:szCs w:val="24"/>
        </w:rPr>
        <w:t>Lecture 4: Data Cleaning</w:t>
      </w:r>
    </w:p>
    <w:p w14:paraId="7824A2F8" w14:textId="77777777" w:rsidR="00FA49D0" w:rsidRDefault="00FA49D0" w:rsidP="00FA49D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homework 3 due</w:t>
      </w:r>
    </w:p>
    <w:p w14:paraId="7824A2F9" w14:textId="77777777" w:rsidR="00FA49D0" w:rsidRDefault="00FA49D0" w:rsidP="00FA49D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Working with Dates</w:t>
      </w:r>
    </w:p>
    <w:p w14:paraId="7824A2FA" w14:textId="77777777" w:rsidR="00FA49D0" w:rsidRDefault="00FA49D0" w:rsidP="00FA49D0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as.Date()</w:t>
      </w:r>
    </w:p>
    <w:p w14:paraId="7824A2FB" w14:textId="77777777" w:rsidR="00FA49D0" w:rsidRDefault="00FA49D0" w:rsidP="00FA49D0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format()</w:t>
      </w:r>
    </w:p>
    <w:p w14:paraId="7824A2FC" w14:textId="77777777" w:rsidR="00FA49D0" w:rsidRDefault="00FA49D0" w:rsidP="00FA49D0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lubridate</w:t>
      </w:r>
    </w:p>
    <w:p w14:paraId="7824A2FD" w14:textId="77777777" w:rsidR="00FA49D0" w:rsidRDefault="00FA49D0" w:rsidP="00FA49D0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floor_date(), ceiling_date(), ymd(), dmy(), mdy()</w:t>
      </w:r>
    </w:p>
    <w:p w14:paraId="7824A2FE" w14:textId="77777777" w:rsidR="00FA49D0" w:rsidRDefault="00FA49D0" w:rsidP="00FA49D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working with strings – stringr package </w:t>
      </w:r>
    </w:p>
    <w:p w14:paraId="7824A2FF" w14:textId="77777777" w:rsidR="00FA49D0" w:rsidRDefault="00FA49D0" w:rsidP="00FA49D0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BD450B">
        <w:rPr>
          <w:sz w:val="24"/>
          <w:szCs w:val="24"/>
        </w:rPr>
        <w:t>str_replace(), str_sort()</w:t>
      </w:r>
      <w:r>
        <w:rPr>
          <w:sz w:val="24"/>
          <w:szCs w:val="24"/>
        </w:rPr>
        <w:t xml:space="preserve">, </w:t>
      </w:r>
      <w:r w:rsidRPr="00BD450B">
        <w:rPr>
          <w:sz w:val="24"/>
          <w:szCs w:val="24"/>
        </w:rPr>
        <w:t>str_split()</w:t>
      </w:r>
      <w:r>
        <w:rPr>
          <w:sz w:val="24"/>
          <w:szCs w:val="24"/>
        </w:rPr>
        <w:t>, str_length(), str_match(), str_join()</w:t>
      </w:r>
    </w:p>
    <w:p w14:paraId="7824A300" w14:textId="77777777" w:rsidR="00FA49D0" w:rsidRPr="004F60B2" w:rsidRDefault="00FA49D0" w:rsidP="00FA49D0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str_sub(), str_subset(), str_to_lower(), str_to_upper()</w:t>
      </w:r>
    </w:p>
    <w:p w14:paraId="7824A301" w14:textId="77777777" w:rsidR="00FA49D0" w:rsidRDefault="00FA49D0" w:rsidP="00FA49D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factors </w:t>
      </w:r>
    </w:p>
    <w:p w14:paraId="7824A302" w14:textId="77777777" w:rsidR="00FA49D0" w:rsidRDefault="00FA49D0" w:rsidP="00FA49D0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what are factors</w:t>
      </w:r>
    </w:p>
    <w:p w14:paraId="7824A303" w14:textId="77777777" w:rsidR="00FA49D0" w:rsidRDefault="00FA49D0" w:rsidP="00FA49D0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why are factors useful, why are they not useful, how to create/avoid them</w:t>
      </w:r>
    </w:p>
    <w:p w14:paraId="7824A304" w14:textId="77777777" w:rsidR="00FA49D0" w:rsidRDefault="00FA49D0" w:rsidP="00FA49D0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stringsAsFactors = FALSE</w:t>
      </w:r>
    </w:p>
    <w:p w14:paraId="7824A305" w14:textId="77777777" w:rsidR="00FA49D0" w:rsidRDefault="00FA49D0" w:rsidP="00FA49D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Constructing lag or lead variables</w:t>
      </w:r>
    </w:p>
    <w:p w14:paraId="7824A306" w14:textId="77777777" w:rsidR="00FA49D0" w:rsidRPr="004F60B2" w:rsidRDefault="00FA49D0" w:rsidP="00FA49D0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Diff()</w:t>
      </w:r>
    </w:p>
    <w:p w14:paraId="7824A307" w14:textId="77777777" w:rsidR="00FA49D0" w:rsidRPr="005E453B" w:rsidRDefault="00FA49D0" w:rsidP="00FA49D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homework 4 assigned</w:t>
      </w:r>
    </w:p>
    <w:p w14:paraId="7824A308" w14:textId="77777777" w:rsidR="00FA49D0" w:rsidRDefault="00FA49D0" w:rsidP="00D23FAD">
      <w:pPr>
        <w:rPr>
          <w:sz w:val="24"/>
          <w:szCs w:val="24"/>
        </w:rPr>
      </w:pPr>
    </w:p>
    <w:p w14:paraId="7824A309" w14:textId="77777777" w:rsidR="00076B01" w:rsidRDefault="00FA49D0" w:rsidP="00D23FAD">
      <w:pPr>
        <w:rPr>
          <w:sz w:val="24"/>
          <w:szCs w:val="24"/>
        </w:rPr>
      </w:pPr>
      <w:r>
        <w:rPr>
          <w:sz w:val="24"/>
          <w:szCs w:val="24"/>
        </w:rPr>
        <w:t>Lecture 5</w:t>
      </w:r>
      <w:r w:rsidR="00076B01">
        <w:rPr>
          <w:sz w:val="24"/>
          <w:szCs w:val="24"/>
        </w:rPr>
        <w:t>: Control flow and basic function writing</w:t>
      </w:r>
    </w:p>
    <w:p w14:paraId="7824A30A" w14:textId="77777777" w:rsidR="00076B01" w:rsidRDefault="00076B01" w:rsidP="00076B0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Homework </w:t>
      </w:r>
      <w:r w:rsidR="006E7F89">
        <w:rPr>
          <w:sz w:val="24"/>
          <w:szCs w:val="24"/>
        </w:rPr>
        <w:t>4</w:t>
      </w:r>
      <w:r>
        <w:rPr>
          <w:sz w:val="24"/>
          <w:szCs w:val="24"/>
        </w:rPr>
        <w:t xml:space="preserve"> due</w:t>
      </w:r>
    </w:p>
    <w:p w14:paraId="7824A30B" w14:textId="77777777" w:rsidR="00076B01" w:rsidRDefault="00076B01" w:rsidP="00076B0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Control flow (if/else</w:t>
      </w:r>
      <w:r w:rsidR="00FA49D0">
        <w:rPr>
          <w:sz w:val="24"/>
          <w:szCs w:val="24"/>
        </w:rPr>
        <w:t>/else if</w:t>
      </w:r>
      <w:r>
        <w:rPr>
          <w:sz w:val="24"/>
          <w:szCs w:val="24"/>
        </w:rPr>
        <w:t>)</w:t>
      </w:r>
    </w:p>
    <w:p w14:paraId="7824A30C" w14:textId="77777777" w:rsidR="00076B01" w:rsidRDefault="00076B01" w:rsidP="00076B0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For loops</w:t>
      </w:r>
    </w:p>
    <w:p w14:paraId="7824A30D" w14:textId="77777777" w:rsidR="000F04B7" w:rsidRPr="000F04B7" w:rsidRDefault="000F04B7" w:rsidP="000F04B7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Indexing using vectors, using seq, using colon, using names(), nrow(), etc</w:t>
      </w:r>
    </w:p>
    <w:p w14:paraId="7824A30E" w14:textId="77777777" w:rsidR="00076B01" w:rsidRDefault="00076B01" w:rsidP="00076B0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While loops</w:t>
      </w:r>
    </w:p>
    <w:p w14:paraId="7824A30F" w14:textId="77777777" w:rsidR="000F04B7" w:rsidRDefault="000F04B7" w:rsidP="000F04B7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Infinite loops and how to avoid/break out of them</w:t>
      </w:r>
    </w:p>
    <w:p w14:paraId="7824A310" w14:textId="77777777" w:rsidR="000F04B7" w:rsidRDefault="000F04B7" w:rsidP="00076B0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Nested loops</w:t>
      </w:r>
    </w:p>
    <w:p w14:paraId="7824A311" w14:textId="77777777" w:rsidR="000F04B7" w:rsidRDefault="000F04B7" w:rsidP="000F04B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Functions in R</w:t>
      </w:r>
    </w:p>
    <w:p w14:paraId="7824A312" w14:textId="77777777" w:rsidR="000F04B7" w:rsidRDefault="000F04B7" w:rsidP="000F04B7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are arguments? Preset vs. non-preset arguments</w:t>
      </w:r>
    </w:p>
    <w:p w14:paraId="7824A313" w14:textId="77777777" w:rsidR="000F04B7" w:rsidRDefault="000F04B7" w:rsidP="000F04B7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How to write a function in R</w:t>
      </w:r>
    </w:p>
    <w:p w14:paraId="7824A314" w14:textId="77777777" w:rsidR="00FA49D0" w:rsidRPr="00FA49D0" w:rsidRDefault="00FA49D0" w:rsidP="00FA49D0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Return()</w:t>
      </w:r>
    </w:p>
    <w:p w14:paraId="7824A315" w14:textId="77777777" w:rsidR="00076B01" w:rsidRPr="00D23FAD" w:rsidRDefault="00076B01" w:rsidP="00076B0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 w:rsidR="00FA49D0">
        <w:rPr>
          <w:sz w:val="24"/>
          <w:szCs w:val="24"/>
        </w:rPr>
        <w:t>omework 5</w:t>
      </w:r>
      <w:r>
        <w:rPr>
          <w:sz w:val="24"/>
          <w:szCs w:val="24"/>
        </w:rPr>
        <w:t xml:space="preserve"> assigned</w:t>
      </w:r>
    </w:p>
    <w:p w14:paraId="7824A316" w14:textId="77777777" w:rsidR="00076B01" w:rsidRDefault="00076B01" w:rsidP="00D23FAD">
      <w:pPr>
        <w:rPr>
          <w:sz w:val="24"/>
          <w:szCs w:val="24"/>
        </w:rPr>
      </w:pPr>
    </w:p>
    <w:p w14:paraId="7824A317" w14:textId="77777777" w:rsidR="00D23FAD" w:rsidRDefault="00FA49D0" w:rsidP="00D23FAD">
      <w:pPr>
        <w:rPr>
          <w:sz w:val="24"/>
          <w:szCs w:val="24"/>
        </w:rPr>
      </w:pPr>
      <w:r>
        <w:rPr>
          <w:sz w:val="24"/>
          <w:szCs w:val="24"/>
        </w:rPr>
        <w:t>Lecture 6</w:t>
      </w:r>
      <w:r w:rsidR="00076B01">
        <w:rPr>
          <w:sz w:val="24"/>
          <w:szCs w:val="24"/>
        </w:rPr>
        <w:t xml:space="preserve"> – Tibbles and  Dplyr</w:t>
      </w:r>
    </w:p>
    <w:p w14:paraId="7824A318" w14:textId="77777777" w:rsidR="00D23FAD" w:rsidRDefault="006E7F89" w:rsidP="00D23FA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Homework 5</w:t>
      </w:r>
      <w:r w:rsidR="00D23FAD">
        <w:rPr>
          <w:sz w:val="24"/>
          <w:szCs w:val="24"/>
        </w:rPr>
        <w:t xml:space="preserve"> due</w:t>
      </w:r>
    </w:p>
    <w:p w14:paraId="7824A319" w14:textId="77777777" w:rsidR="00D23FAD" w:rsidRDefault="00D23FAD" w:rsidP="00D23FA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Tibbles (10 minutes)</w:t>
      </w:r>
    </w:p>
    <w:p w14:paraId="7824A31A" w14:textId="77777777" w:rsidR="00FA49D0" w:rsidRDefault="00FA49D0" w:rsidP="00FA49D0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What is tidy data</w:t>
      </w:r>
    </w:p>
    <w:p w14:paraId="7824A31B" w14:textId="77777777" w:rsidR="00FA49D0" w:rsidRDefault="00FA49D0" w:rsidP="00FA49D0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How to organize your data frames</w:t>
      </w:r>
    </w:p>
    <w:p w14:paraId="7824A31C" w14:textId="77777777" w:rsidR="00D23FAD" w:rsidRDefault="00D23FAD" w:rsidP="00D23FAD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How is a tbl different from a data.frame</w:t>
      </w:r>
    </w:p>
    <w:p w14:paraId="7824A31D" w14:textId="77777777" w:rsidR="00D23FAD" w:rsidRDefault="00D23FAD" w:rsidP="00D23FAD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As_tibble()</w:t>
      </w:r>
    </w:p>
    <w:p w14:paraId="7824A31E" w14:textId="77777777" w:rsidR="00D23FAD" w:rsidRDefault="00D23FAD" w:rsidP="00D23FAD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Tbl_df()</w:t>
      </w:r>
    </w:p>
    <w:p w14:paraId="7824A31F" w14:textId="77777777" w:rsidR="00D23FAD" w:rsidRPr="000C6683" w:rsidRDefault="00D23FAD" w:rsidP="00D23FA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Dplyr (2.5 hours)</w:t>
      </w:r>
    </w:p>
    <w:p w14:paraId="7824A320" w14:textId="77777777" w:rsidR="00D23FAD" w:rsidRDefault="00D23FAD" w:rsidP="00076B01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Select(), mutate(), filter(), summarise(), arrange()</w:t>
      </w:r>
    </w:p>
    <w:p w14:paraId="7824A321" w14:textId="77777777" w:rsidR="00D23FAD" w:rsidRDefault="00D23FAD" w:rsidP="00076B01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%&gt;% operator, group_by()</w:t>
      </w:r>
    </w:p>
    <w:p w14:paraId="7824A322" w14:textId="77777777" w:rsidR="00923712" w:rsidRDefault="00FA49D0" w:rsidP="00AA04D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A04DB">
        <w:rPr>
          <w:sz w:val="24"/>
          <w:szCs w:val="24"/>
        </w:rPr>
        <w:t>Homework 6</w:t>
      </w:r>
      <w:r w:rsidR="00D23FAD" w:rsidRPr="00AA04DB">
        <w:rPr>
          <w:sz w:val="24"/>
          <w:szCs w:val="24"/>
        </w:rPr>
        <w:t xml:space="preserve"> assigned</w:t>
      </w:r>
    </w:p>
    <w:p w14:paraId="7824A323" w14:textId="77777777" w:rsidR="00AA04DB" w:rsidRDefault="00AA04DB" w:rsidP="00AA04D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Take home test assigned, due Monday at 11:59 pm on piazza</w:t>
      </w:r>
    </w:p>
    <w:p w14:paraId="7824A324" w14:textId="77777777" w:rsidR="00AA04DB" w:rsidRPr="00AA04DB" w:rsidRDefault="00AA04DB" w:rsidP="00AA04DB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Students who score C or lower should be encouraged to drop the course</w:t>
      </w:r>
    </w:p>
    <w:p w14:paraId="7824A325" w14:textId="77777777" w:rsidR="00923712" w:rsidRDefault="00FA49D0" w:rsidP="00923712">
      <w:pPr>
        <w:rPr>
          <w:sz w:val="24"/>
          <w:szCs w:val="24"/>
        </w:rPr>
      </w:pPr>
      <w:r>
        <w:rPr>
          <w:sz w:val="24"/>
          <w:szCs w:val="24"/>
        </w:rPr>
        <w:t>Lecture 7</w:t>
      </w:r>
      <w:r w:rsidR="00076B01">
        <w:rPr>
          <w:sz w:val="24"/>
          <w:szCs w:val="24"/>
        </w:rPr>
        <w:t>: Financial Literacy &amp; Merging/reshaping Data</w:t>
      </w:r>
    </w:p>
    <w:p w14:paraId="7824A326" w14:textId="77777777" w:rsidR="00FA62FB" w:rsidRDefault="00FA62FB" w:rsidP="003D51C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Homework </w:t>
      </w:r>
      <w:r w:rsidR="006E7F89">
        <w:rPr>
          <w:sz w:val="24"/>
          <w:szCs w:val="24"/>
        </w:rPr>
        <w:t>6</w:t>
      </w:r>
      <w:r>
        <w:rPr>
          <w:sz w:val="24"/>
          <w:szCs w:val="24"/>
        </w:rPr>
        <w:t xml:space="preserve"> due</w:t>
      </w:r>
    </w:p>
    <w:p w14:paraId="7824A327" w14:textId="77777777" w:rsidR="003D51CE" w:rsidRDefault="003D51CE" w:rsidP="003D51C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Financial literacy lecture 1 (1 hour)</w:t>
      </w:r>
    </w:p>
    <w:p w14:paraId="7824A328" w14:textId="77777777" w:rsidR="00076B01" w:rsidRDefault="00076B01" w:rsidP="00076B0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Data reshaping – Reshape2 - (0.5 hours)</w:t>
      </w:r>
    </w:p>
    <w:p w14:paraId="7824A329" w14:textId="77777777" w:rsidR="00076B01" w:rsidRPr="00076B01" w:rsidRDefault="00076B01" w:rsidP="00076B01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Melt(), cast()</w:t>
      </w:r>
    </w:p>
    <w:p w14:paraId="7824A32A" w14:textId="77777777" w:rsidR="003D51CE" w:rsidRDefault="003D51CE" w:rsidP="003D51C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Joins</w:t>
      </w:r>
    </w:p>
    <w:p w14:paraId="7824A32B" w14:textId="77777777" w:rsidR="00076B01" w:rsidRDefault="00076B01" w:rsidP="00076B01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Left_join(), full_join(), right_join(), anti_join()</w:t>
      </w:r>
    </w:p>
    <w:p w14:paraId="7824A32C" w14:textId="77777777" w:rsidR="00FA49D0" w:rsidRDefault="00FA49D0" w:rsidP="00FA49D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Dplyr review (1 hour)</w:t>
      </w:r>
    </w:p>
    <w:p w14:paraId="7824A32D" w14:textId="77777777" w:rsidR="00FA49D0" w:rsidRPr="00FA49D0" w:rsidRDefault="00FA49D0" w:rsidP="00FA49D0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Review of using the %&gt;% to string together chains of commands</w:t>
      </w:r>
    </w:p>
    <w:p w14:paraId="7824A32E" w14:textId="77777777" w:rsidR="00FA62FB" w:rsidRPr="00FA49D0" w:rsidRDefault="005E73F1" w:rsidP="00FA62F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homework </w:t>
      </w:r>
      <w:r w:rsidR="00FA49D0">
        <w:rPr>
          <w:sz w:val="24"/>
          <w:szCs w:val="24"/>
        </w:rPr>
        <w:t>7</w:t>
      </w:r>
      <w:r w:rsidR="00FA62FB">
        <w:rPr>
          <w:sz w:val="24"/>
          <w:szCs w:val="24"/>
        </w:rPr>
        <w:t xml:space="preserve"> assigned</w:t>
      </w:r>
    </w:p>
    <w:p w14:paraId="7824A32F" w14:textId="77777777" w:rsidR="00FA62FB" w:rsidRDefault="004F60B2" w:rsidP="00FA62FB">
      <w:pPr>
        <w:rPr>
          <w:sz w:val="24"/>
          <w:szCs w:val="24"/>
        </w:rPr>
      </w:pPr>
      <w:r>
        <w:rPr>
          <w:sz w:val="24"/>
          <w:szCs w:val="24"/>
        </w:rPr>
        <w:t xml:space="preserve">Lecture 8 </w:t>
      </w:r>
      <w:r w:rsidR="00FA62FB">
        <w:rPr>
          <w:sz w:val="24"/>
          <w:szCs w:val="24"/>
        </w:rPr>
        <w:t xml:space="preserve">Visualization </w:t>
      </w:r>
      <w:r>
        <w:rPr>
          <w:sz w:val="24"/>
          <w:szCs w:val="24"/>
        </w:rPr>
        <w:t xml:space="preserve">with ggplot2 </w:t>
      </w:r>
      <w:r w:rsidR="00FA62FB">
        <w:rPr>
          <w:sz w:val="24"/>
          <w:szCs w:val="24"/>
        </w:rPr>
        <w:t>Part 1</w:t>
      </w:r>
    </w:p>
    <w:p w14:paraId="7824A330" w14:textId="77777777" w:rsidR="005E73F1" w:rsidRDefault="006E7F89" w:rsidP="00FA62F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homework 7</w:t>
      </w:r>
      <w:r w:rsidR="005E73F1">
        <w:rPr>
          <w:sz w:val="24"/>
          <w:szCs w:val="24"/>
        </w:rPr>
        <w:t xml:space="preserve"> due</w:t>
      </w:r>
    </w:p>
    <w:p w14:paraId="7824A331" w14:textId="77777777" w:rsidR="00FA62FB" w:rsidRDefault="00FA62FB" w:rsidP="00FA62F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Good bad and ugly plots (1 hour)</w:t>
      </w:r>
    </w:p>
    <w:p w14:paraId="7824A332" w14:textId="77777777" w:rsidR="00FA49D0" w:rsidRDefault="00FA49D0" w:rsidP="00FA49D0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“how to not mislead with statistics”</w:t>
      </w:r>
    </w:p>
    <w:p w14:paraId="7824A333" w14:textId="77777777" w:rsidR="00FA49D0" w:rsidRDefault="00FA49D0" w:rsidP="00FA49D0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Putting two plots side by side</w:t>
      </w:r>
    </w:p>
    <w:p w14:paraId="7824A334" w14:textId="77777777" w:rsidR="00FA49D0" w:rsidRDefault="00FA49D0" w:rsidP="00FA49D0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Time series data</w:t>
      </w:r>
    </w:p>
    <w:p w14:paraId="7824A335" w14:textId="77777777" w:rsidR="00FA49D0" w:rsidRDefault="00FA49D0" w:rsidP="00FA49D0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How to make a chart easy to read</w:t>
      </w:r>
    </w:p>
    <w:p w14:paraId="7824A336" w14:textId="77777777" w:rsidR="00FA49D0" w:rsidRPr="00FA49D0" w:rsidRDefault="00FA49D0" w:rsidP="00FA49D0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Consistent formatting</w:t>
      </w:r>
    </w:p>
    <w:p w14:paraId="7824A337" w14:textId="77777777" w:rsidR="00FA62FB" w:rsidRDefault="00FA62FB" w:rsidP="00FA62F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Ggplot part 1:</w:t>
      </w:r>
    </w:p>
    <w:p w14:paraId="7824A338" w14:textId="77777777" w:rsidR="00FA62FB" w:rsidRDefault="00FA62FB" w:rsidP="00FA62FB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What is a ggplot?</w:t>
      </w:r>
    </w:p>
    <w:p w14:paraId="7824A339" w14:textId="77777777" w:rsidR="00FA62FB" w:rsidRDefault="00FA62FB" w:rsidP="00FA62FB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Ggplot()</w:t>
      </w:r>
    </w:p>
    <w:p w14:paraId="7824A33A" w14:textId="77777777" w:rsidR="00FA62FB" w:rsidRDefault="00FA62FB" w:rsidP="00FA62FB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Building plots up by layers</w:t>
      </w:r>
    </w:p>
    <w:p w14:paraId="7824A33B" w14:textId="77777777" w:rsidR="00FA62FB" w:rsidRDefault="005E453B" w:rsidP="00FA62FB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‘</w:t>
      </w:r>
      <w:r w:rsidR="00FA62FB">
        <w:rPr>
          <w:sz w:val="24"/>
          <w:szCs w:val="24"/>
        </w:rPr>
        <w:t>+</w:t>
      </w:r>
      <w:r>
        <w:rPr>
          <w:sz w:val="24"/>
          <w:szCs w:val="24"/>
        </w:rPr>
        <w:t>’</w:t>
      </w:r>
      <w:r w:rsidR="00FA62FB">
        <w:rPr>
          <w:sz w:val="24"/>
          <w:szCs w:val="24"/>
        </w:rPr>
        <w:t xml:space="preserve"> operator</w:t>
      </w:r>
    </w:p>
    <w:p w14:paraId="7824A33C" w14:textId="77777777" w:rsidR="00FA62FB" w:rsidRDefault="00FA62FB" w:rsidP="00FA62FB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Different geometries</w:t>
      </w:r>
    </w:p>
    <w:p w14:paraId="7824A33D" w14:textId="77777777" w:rsidR="00FA62FB" w:rsidRDefault="00FA62FB" w:rsidP="00FA62FB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Geom_point(), geom_line()</w:t>
      </w:r>
      <w:r w:rsidR="004F60B2">
        <w:rPr>
          <w:sz w:val="24"/>
          <w:szCs w:val="24"/>
        </w:rPr>
        <w:t>, geom_bar(), geom_hist()</w:t>
      </w:r>
    </w:p>
    <w:p w14:paraId="7824A33E" w14:textId="77777777" w:rsidR="00FA49D0" w:rsidRDefault="00FA49D0" w:rsidP="00FA49D0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Letting ggplot automate good habits:</w:t>
      </w:r>
    </w:p>
    <w:p w14:paraId="7824A33F" w14:textId="77777777" w:rsidR="00FA49D0" w:rsidRDefault="00FA49D0" w:rsidP="00FA49D0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Facet_wrap()</w:t>
      </w:r>
    </w:p>
    <w:p w14:paraId="7824A340" w14:textId="77777777" w:rsidR="00FA62FB" w:rsidRDefault="00FA49D0" w:rsidP="00FA62F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Homework 8</w:t>
      </w:r>
      <w:r w:rsidR="00FA62FB">
        <w:rPr>
          <w:sz w:val="24"/>
          <w:szCs w:val="24"/>
        </w:rPr>
        <w:t xml:space="preserve"> assigned</w:t>
      </w:r>
    </w:p>
    <w:p w14:paraId="7824A341" w14:textId="77777777" w:rsidR="00FA62FB" w:rsidRDefault="004F60B2" w:rsidP="00FA62FB">
      <w:pPr>
        <w:rPr>
          <w:sz w:val="24"/>
          <w:szCs w:val="24"/>
        </w:rPr>
      </w:pPr>
      <w:r>
        <w:rPr>
          <w:sz w:val="24"/>
          <w:szCs w:val="24"/>
        </w:rPr>
        <w:t xml:space="preserve">Lecture 9: </w:t>
      </w:r>
      <w:r w:rsidR="00FA62FB">
        <w:rPr>
          <w:sz w:val="24"/>
          <w:szCs w:val="24"/>
        </w:rPr>
        <w:t>Visualization</w:t>
      </w:r>
      <w:r>
        <w:rPr>
          <w:sz w:val="24"/>
          <w:szCs w:val="24"/>
        </w:rPr>
        <w:t xml:space="preserve"> with ggplot2</w:t>
      </w:r>
      <w:r w:rsidR="00FA62FB">
        <w:rPr>
          <w:sz w:val="24"/>
          <w:szCs w:val="24"/>
        </w:rPr>
        <w:t xml:space="preserve"> Part 2</w:t>
      </w:r>
    </w:p>
    <w:p w14:paraId="7824A342" w14:textId="77777777" w:rsidR="00FA62FB" w:rsidRDefault="00FA62FB" w:rsidP="00FA62F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Scales</w:t>
      </w:r>
    </w:p>
    <w:p w14:paraId="7824A343" w14:textId="77777777" w:rsidR="00FA62FB" w:rsidRDefault="00FA62FB" w:rsidP="00FA62FB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Continuous vs. discrete scales</w:t>
      </w:r>
    </w:p>
    <w:p w14:paraId="7824A344" w14:textId="77777777" w:rsidR="00FA62FB" w:rsidRDefault="00FA62FB" w:rsidP="00FA62FB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Scale_x_, scale_y_, scale_color_, scale_fill_, scale_linetype_, scale_size_</w:t>
      </w:r>
    </w:p>
    <w:p w14:paraId="7824A345" w14:textId="77777777" w:rsidR="00FA62FB" w:rsidRDefault="00FA62FB" w:rsidP="00FA62F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Titles, labels, and guides</w:t>
      </w:r>
    </w:p>
    <w:p w14:paraId="7824A346" w14:textId="77777777" w:rsidR="00FA62FB" w:rsidRDefault="00FA62FB" w:rsidP="00FA62FB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Ggittle(), labs()</w:t>
      </w:r>
    </w:p>
    <w:p w14:paraId="7824A347" w14:textId="77777777" w:rsidR="00FA62FB" w:rsidRDefault="00FA62FB" w:rsidP="00FA62F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Plotting from multiple datasets</w:t>
      </w:r>
    </w:p>
    <w:p w14:paraId="7824A348" w14:textId="77777777" w:rsidR="00FA62FB" w:rsidRDefault="00FA62FB" w:rsidP="00FA62FB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Data = argument of geom calls</w:t>
      </w:r>
    </w:p>
    <w:p w14:paraId="7824A349" w14:textId="77777777" w:rsidR="00FA62FB" w:rsidRDefault="00FA62FB" w:rsidP="00FA62F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Controlling the theme</w:t>
      </w:r>
    </w:p>
    <w:p w14:paraId="7824A34A" w14:textId="77777777" w:rsidR="00FA62FB" w:rsidRDefault="00FA49D0" w:rsidP="00FA62FB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Theme()</w:t>
      </w:r>
    </w:p>
    <w:p w14:paraId="7824A34B" w14:textId="77777777" w:rsidR="00FA49D0" w:rsidRDefault="00FA49D0" w:rsidP="00FA49D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How make good plots:</w:t>
      </w:r>
    </w:p>
    <w:p w14:paraId="7824A34C" w14:textId="77777777" w:rsidR="00FA49D0" w:rsidRDefault="00FA49D0" w:rsidP="00FA49D0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How to show data changing over time</w:t>
      </w:r>
    </w:p>
    <w:p w14:paraId="7824A34D" w14:textId="77777777" w:rsidR="00FA49D0" w:rsidRDefault="00FA49D0" w:rsidP="00FA49D0">
      <w:pPr>
        <w:pStyle w:val="ListParagraph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Percent growth, chained data, rolling means in zoo::</w:t>
      </w:r>
    </w:p>
    <w:p w14:paraId="7824A34E" w14:textId="77777777" w:rsidR="006162E7" w:rsidRDefault="006162E7" w:rsidP="006162E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Making maps in ggplot</w:t>
      </w:r>
    </w:p>
    <w:p w14:paraId="7824A34F" w14:textId="77777777" w:rsidR="005E453B" w:rsidRDefault="005E453B" w:rsidP="006162E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No homework assigned</w:t>
      </w:r>
      <w:r w:rsidR="00AA04DB">
        <w:rPr>
          <w:sz w:val="24"/>
          <w:szCs w:val="24"/>
        </w:rPr>
        <w:t xml:space="preserve"> – students should be working on homework 8</w:t>
      </w:r>
    </w:p>
    <w:p w14:paraId="7824A350" w14:textId="77777777" w:rsidR="00D94938" w:rsidRDefault="00D94938" w:rsidP="00D94938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Students will be working on midterm presentation materials </w:t>
      </w:r>
    </w:p>
    <w:p w14:paraId="7824A351" w14:textId="77777777" w:rsidR="005E453B" w:rsidRDefault="009862CB" w:rsidP="005E453B">
      <w:pPr>
        <w:rPr>
          <w:sz w:val="24"/>
          <w:szCs w:val="24"/>
        </w:rPr>
      </w:pPr>
      <w:r>
        <w:rPr>
          <w:sz w:val="24"/>
          <w:szCs w:val="24"/>
        </w:rPr>
        <w:t>Lecture 10</w:t>
      </w:r>
      <w:r w:rsidR="005E453B">
        <w:rPr>
          <w:sz w:val="24"/>
          <w:szCs w:val="24"/>
        </w:rPr>
        <w:t>: Midterm Presentations</w:t>
      </w:r>
    </w:p>
    <w:p w14:paraId="7824A352" w14:textId="77777777" w:rsidR="005E453B" w:rsidRDefault="005E453B" w:rsidP="005E453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Presentations (3 hours)</w:t>
      </w:r>
    </w:p>
    <w:p w14:paraId="7824A353" w14:textId="77777777" w:rsidR="00FA62FB" w:rsidRDefault="009862CB" w:rsidP="00FA62FB">
      <w:pPr>
        <w:rPr>
          <w:sz w:val="24"/>
          <w:szCs w:val="24"/>
        </w:rPr>
      </w:pPr>
      <w:r>
        <w:rPr>
          <w:sz w:val="24"/>
          <w:szCs w:val="24"/>
        </w:rPr>
        <w:t>Lecture 11</w:t>
      </w:r>
      <w:r w:rsidR="004F60B2">
        <w:rPr>
          <w:sz w:val="24"/>
          <w:szCs w:val="24"/>
        </w:rPr>
        <w:t>: Financial Literacy &amp;</w:t>
      </w:r>
      <w:r>
        <w:rPr>
          <w:sz w:val="24"/>
          <w:szCs w:val="24"/>
        </w:rPr>
        <w:t xml:space="preserve"> Regression Analysis</w:t>
      </w:r>
      <w:r w:rsidR="004F60B2">
        <w:rPr>
          <w:sz w:val="24"/>
          <w:szCs w:val="24"/>
        </w:rPr>
        <w:t xml:space="preserve"> </w:t>
      </w:r>
    </w:p>
    <w:p w14:paraId="7824A354" w14:textId="77777777" w:rsidR="00FA62FB" w:rsidRDefault="00FA62FB" w:rsidP="00FA62F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Financial Literacy lecture 2 (1 hour)</w:t>
      </w:r>
    </w:p>
    <w:p w14:paraId="7824A355" w14:textId="77777777" w:rsidR="005E453B" w:rsidRDefault="005E453B" w:rsidP="00FA62F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Midterm resubmissions assigned</w:t>
      </w:r>
      <w:r w:rsidR="0097626C">
        <w:rPr>
          <w:sz w:val="24"/>
          <w:szCs w:val="24"/>
        </w:rPr>
        <w:t xml:space="preserve"> (50% of corrected points added to score)</w:t>
      </w:r>
    </w:p>
    <w:p w14:paraId="7824A356" w14:textId="77777777" w:rsidR="0097626C" w:rsidRDefault="0097626C" w:rsidP="00FA62F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Homework </w:t>
      </w:r>
      <w:r w:rsidR="005E73F1">
        <w:rPr>
          <w:sz w:val="24"/>
          <w:szCs w:val="24"/>
        </w:rPr>
        <w:t>7</w:t>
      </w:r>
      <w:r>
        <w:rPr>
          <w:sz w:val="24"/>
          <w:szCs w:val="24"/>
        </w:rPr>
        <w:t xml:space="preserve"> due</w:t>
      </w:r>
    </w:p>
    <w:p w14:paraId="7824A357" w14:textId="77777777" w:rsidR="005E453B" w:rsidRPr="005E453B" w:rsidRDefault="005E453B" w:rsidP="005E453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The lm() function</w:t>
      </w:r>
    </w:p>
    <w:p w14:paraId="7824A358" w14:textId="77777777" w:rsidR="005E453B" w:rsidRDefault="005E453B" w:rsidP="005E453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Broom package</w:t>
      </w:r>
    </w:p>
    <w:p w14:paraId="7824A359" w14:textId="77777777" w:rsidR="005E453B" w:rsidRDefault="005E453B" w:rsidP="005E453B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Tidy(), augment(), glance()</w:t>
      </w:r>
    </w:p>
    <w:p w14:paraId="7824A35A" w14:textId="77777777" w:rsidR="005E453B" w:rsidRDefault="005E453B" w:rsidP="005E453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Graphing/displaying outputs from models</w:t>
      </w:r>
    </w:p>
    <w:p w14:paraId="7824A35B" w14:textId="77777777" w:rsidR="00AA04DB" w:rsidRDefault="00AA04DB" w:rsidP="005E453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Homework assigned</w:t>
      </w:r>
    </w:p>
    <w:p w14:paraId="7824A35C" w14:textId="77777777" w:rsidR="006162E7" w:rsidRDefault="009862CB" w:rsidP="006162E7">
      <w:pPr>
        <w:rPr>
          <w:sz w:val="24"/>
          <w:szCs w:val="24"/>
        </w:rPr>
      </w:pPr>
      <w:r>
        <w:rPr>
          <w:sz w:val="24"/>
          <w:szCs w:val="24"/>
        </w:rPr>
        <w:t>Lecture 12: Communication with</w:t>
      </w:r>
      <w:r w:rsidR="006162E7">
        <w:rPr>
          <w:sz w:val="24"/>
          <w:szCs w:val="24"/>
        </w:rPr>
        <w:t xml:space="preserve"> R markdown</w:t>
      </w:r>
      <w:r w:rsidR="001B72CD">
        <w:rPr>
          <w:sz w:val="24"/>
          <w:szCs w:val="24"/>
        </w:rPr>
        <w:t xml:space="preserve"> </w:t>
      </w:r>
    </w:p>
    <w:p w14:paraId="7824A35D" w14:textId="77777777" w:rsidR="009862CB" w:rsidRDefault="009862CB" w:rsidP="005E453B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Financial Literacy Lecture (3)</w:t>
      </w:r>
    </w:p>
    <w:p w14:paraId="7824A35E" w14:textId="77777777" w:rsidR="005E453B" w:rsidRDefault="009862CB" w:rsidP="005E453B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Midterm resubmissions due</w:t>
      </w:r>
    </w:p>
    <w:p w14:paraId="7824A35F" w14:textId="77777777" w:rsidR="00350D42" w:rsidRDefault="00350D42" w:rsidP="005E453B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Opening an Rmarkdown document</w:t>
      </w:r>
    </w:p>
    <w:p w14:paraId="7824A360" w14:textId="77777777" w:rsidR="00350D42" w:rsidRDefault="00350D42" w:rsidP="005E453B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Text formatting</w:t>
      </w:r>
    </w:p>
    <w:p w14:paraId="7824A361" w14:textId="77777777" w:rsidR="00350D42" w:rsidRDefault="00350D42" w:rsidP="00350D42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Bold, underline, italics, superscript, subscript, strikethrough</w:t>
      </w:r>
    </w:p>
    <w:p w14:paraId="7824A362" w14:textId="77777777" w:rsidR="00350D42" w:rsidRDefault="00350D42" w:rsidP="00350D42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Inserting hyperlinks and pictures</w:t>
      </w:r>
    </w:p>
    <w:p w14:paraId="7824A363" w14:textId="77777777" w:rsidR="00350D42" w:rsidRDefault="00350D42" w:rsidP="00350D42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Math mode</w:t>
      </w:r>
    </w:p>
    <w:p w14:paraId="7824A364" w14:textId="77777777" w:rsidR="00350D42" w:rsidRDefault="00350D42" w:rsidP="00350D42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Code blocks</w:t>
      </w:r>
    </w:p>
    <w:p w14:paraId="7824A365" w14:textId="77777777" w:rsidR="00350D42" w:rsidRDefault="00350D42" w:rsidP="00350D42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Inserting code chunks, knitr code chunk options</w:t>
      </w:r>
    </w:p>
    <w:p w14:paraId="7824A366" w14:textId="77777777" w:rsidR="00350D42" w:rsidRDefault="00350D42" w:rsidP="00350D42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Inserting graphs</w:t>
      </w:r>
    </w:p>
    <w:p w14:paraId="7824A367" w14:textId="77777777" w:rsidR="00350D42" w:rsidRDefault="00350D42" w:rsidP="00350D42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Inserting tables</w:t>
      </w:r>
    </w:p>
    <w:p w14:paraId="7824A368" w14:textId="77777777" w:rsidR="00350D42" w:rsidRDefault="00350D42" w:rsidP="00350D42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making a document vs slides</w:t>
      </w:r>
    </w:p>
    <w:p w14:paraId="7824A369" w14:textId="77777777" w:rsidR="00350D42" w:rsidRDefault="00350D42" w:rsidP="00350D42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pdf document</w:t>
      </w:r>
    </w:p>
    <w:p w14:paraId="7824A36A" w14:textId="77777777" w:rsidR="00350D42" w:rsidRDefault="00350D42" w:rsidP="00350D42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pdf beamer slides</w:t>
      </w:r>
    </w:p>
    <w:p w14:paraId="7824A36B" w14:textId="77777777" w:rsidR="00D94938" w:rsidRDefault="00D94938" w:rsidP="00D9493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no homework assigned</w:t>
      </w:r>
    </w:p>
    <w:p w14:paraId="7824A36C" w14:textId="77777777" w:rsidR="00D94938" w:rsidRPr="005E453B" w:rsidRDefault="00D94938" w:rsidP="00D94938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students should now be spending their time working on final project materials</w:t>
      </w:r>
    </w:p>
    <w:p w14:paraId="7824A36D" w14:textId="77777777" w:rsidR="009862CB" w:rsidRDefault="009862CB" w:rsidP="006162E7">
      <w:pPr>
        <w:rPr>
          <w:sz w:val="24"/>
          <w:szCs w:val="24"/>
        </w:rPr>
      </w:pPr>
      <w:r>
        <w:rPr>
          <w:sz w:val="24"/>
          <w:szCs w:val="24"/>
        </w:rPr>
        <w:t>Lecture 13:</w:t>
      </w:r>
      <w:r w:rsidR="006162E7">
        <w:rPr>
          <w:sz w:val="24"/>
          <w:szCs w:val="24"/>
        </w:rPr>
        <w:t xml:space="preserve"> Financial Literacy</w:t>
      </w:r>
      <w:r w:rsidR="0097626C">
        <w:rPr>
          <w:sz w:val="24"/>
          <w:szCs w:val="24"/>
        </w:rPr>
        <w:t xml:space="preserve"> </w:t>
      </w:r>
      <w:r>
        <w:rPr>
          <w:sz w:val="24"/>
          <w:szCs w:val="24"/>
        </w:rPr>
        <w:t>&amp; overflow</w:t>
      </w:r>
    </w:p>
    <w:p w14:paraId="7824A36E" w14:textId="77777777" w:rsidR="009862CB" w:rsidRDefault="009862CB" w:rsidP="00D94938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Financial Literacy Lecture (4)</w:t>
      </w:r>
    </w:p>
    <w:p w14:paraId="7824A36F" w14:textId="77777777" w:rsidR="009862CB" w:rsidRDefault="009862CB" w:rsidP="00D94938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Overview of Final Project materials due</w:t>
      </w:r>
    </w:p>
    <w:p w14:paraId="7824A370" w14:textId="77777777" w:rsidR="009862CB" w:rsidRDefault="009862CB" w:rsidP="00D94938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Review of Regressions</w:t>
      </w:r>
    </w:p>
    <w:p w14:paraId="7824A371" w14:textId="77777777" w:rsidR="00D94938" w:rsidRDefault="00D94938" w:rsidP="00D94938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no homework assigned</w:t>
      </w:r>
    </w:p>
    <w:p w14:paraId="7824A372" w14:textId="77777777" w:rsidR="00D94938" w:rsidRPr="00D94938" w:rsidRDefault="00D94938" w:rsidP="00D94938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students should now be spending their time working on final project materials</w:t>
      </w:r>
    </w:p>
    <w:p w14:paraId="7824A373" w14:textId="77777777" w:rsidR="0097626C" w:rsidRDefault="0097626C" w:rsidP="006162E7">
      <w:pPr>
        <w:rPr>
          <w:sz w:val="24"/>
          <w:szCs w:val="24"/>
        </w:rPr>
      </w:pPr>
      <w:r>
        <w:rPr>
          <w:sz w:val="24"/>
          <w:szCs w:val="24"/>
        </w:rPr>
        <w:t>December 4: All presentation materials due</w:t>
      </w:r>
    </w:p>
    <w:p w14:paraId="7824A374" w14:textId="77777777" w:rsidR="0097626C" w:rsidRPr="0097626C" w:rsidRDefault="0097626C" w:rsidP="0097626C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slides, write up &amp; code</w:t>
      </w:r>
    </w:p>
    <w:p w14:paraId="7824A375" w14:textId="77777777" w:rsidR="006162E7" w:rsidRDefault="009862CB" w:rsidP="006162E7">
      <w:pPr>
        <w:rPr>
          <w:sz w:val="24"/>
          <w:szCs w:val="24"/>
        </w:rPr>
      </w:pPr>
      <w:r>
        <w:rPr>
          <w:sz w:val="24"/>
          <w:szCs w:val="24"/>
        </w:rPr>
        <w:t>Lecture 14</w:t>
      </w:r>
      <w:r w:rsidR="006162E7">
        <w:rPr>
          <w:sz w:val="24"/>
          <w:szCs w:val="24"/>
        </w:rPr>
        <w:t>: Final Project Presentations</w:t>
      </w:r>
      <w:r>
        <w:rPr>
          <w:sz w:val="24"/>
          <w:szCs w:val="24"/>
        </w:rPr>
        <w:t xml:space="preserve"> part 1</w:t>
      </w:r>
      <w:r w:rsidR="006162E7">
        <w:rPr>
          <w:sz w:val="24"/>
          <w:szCs w:val="24"/>
        </w:rPr>
        <w:t xml:space="preserve"> </w:t>
      </w:r>
    </w:p>
    <w:p w14:paraId="7824A376" w14:textId="77777777" w:rsidR="00D94938" w:rsidRDefault="00D94938" w:rsidP="006162E7">
      <w:pPr>
        <w:rPr>
          <w:sz w:val="24"/>
          <w:szCs w:val="24"/>
        </w:rPr>
      </w:pPr>
      <w:r>
        <w:rPr>
          <w:sz w:val="24"/>
          <w:szCs w:val="24"/>
        </w:rPr>
        <w:t xml:space="preserve">December 15 (?): Final Project Presentations part 2 </w:t>
      </w:r>
    </w:p>
    <w:p w14:paraId="7824A377" w14:textId="77777777" w:rsidR="00D94938" w:rsidRDefault="009862CB" w:rsidP="006162E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824A378" w14:textId="77777777" w:rsidR="00D94938" w:rsidRDefault="00D94938" w:rsidP="006162E7">
      <w:pPr>
        <w:rPr>
          <w:sz w:val="24"/>
          <w:szCs w:val="24"/>
        </w:rPr>
      </w:pPr>
      <w:r>
        <w:rPr>
          <w:sz w:val="24"/>
          <w:szCs w:val="24"/>
        </w:rPr>
        <w:t>I am assuming that the grading/structure for the course looks highly similar to the current semester. (i.e. semester-long final project with the check-in materials due at different check points – I did not include all the different check points in this writeup).</w:t>
      </w:r>
    </w:p>
    <w:p w14:paraId="7824A379" w14:textId="77777777" w:rsidR="00D94938" w:rsidRDefault="00D94938" w:rsidP="006162E7">
      <w:pPr>
        <w:rPr>
          <w:sz w:val="24"/>
          <w:szCs w:val="24"/>
        </w:rPr>
      </w:pPr>
      <w:r>
        <w:rPr>
          <w:sz w:val="24"/>
          <w:szCs w:val="24"/>
        </w:rPr>
        <w:t>I agree with Jeff Naber that the final project has taken on too much importance in the course, it is currently over 50% of the total grade for the course and I think that we should scale it back so that all</w:t>
      </w:r>
      <w:r w:rsidR="00793412">
        <w:rPr>
          <w:sz w:val="24"/>
          <w:szCs w:val="24"/>
        </w:rPr>
        <w:t>-</w:t>
      </w:r>
      <w:r>
        <w:rPr>
          <w:sz w:val="24"/>
          <w:szCs w:val="24"/>
        </w:rPr>
        <w:t>in the final project sits somewhere around 30% of the overall grade. This gives us the ability to do any of the following:</w:t>
      </w:r>
    </w:p>
    <w:p w14:paraId="7824A37A" w14:textId="77777777" w:rsidR="00D94938" w:rsidRDefault="00D94938" w:rsidP="00D9493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assign a second take home test, or a take home week-long project</w:t>
      </w:r>
    </w:p>
    <w:p w14:paraId="7824A37B" w14:textId="77777777" w:rsidR="00D94938" w:rsidRDefault="00D94938" w:rsidP="00D94938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The data and assignment that Andrew sent around for his lecture could easily be made to fit this idea</w:t>
      </w:r>
    </w:p>
    <w:p w14:paraId="7824A37C" w14:textId="77777777" w:rsidR="00793412" w:rsidRDefault="00793412" w:rsidP="00D94938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We could assign this November 17</w:t>
      </w:r>
    </w:p>
    <w:p w14:paraId="7824A37D" w14:textId="77777777" w:rsidR="00D94938" w:rsidRDefault="00D94938" w:rsidP="00D9493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Assign the textbook readings as homework</w:t>
      </w:r>
    </w:p>
    <w:p w14:paraId="7824A37E" w14:textId="77777777" w:rsidR="00793412" w:rsidRDefault="00D94938" w:rsidP="00D94938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Each chapter in the book has lots of comprehension questions throughout, we could assign those questions as pre-work</w:t>
      </w:r>
      <w:r w:rsidR="00793412">
        <w:rPr>
          <w:sz w:val="24"/>
          <w:szCs w:val="24"/>
        </w:rPr>
        <w:t>,</w:t>
      </w:r>
      <w:r>
        <w:rPr>
          <w:sz w:val="24"/>
          <w:szCs w:val="24"/>
        </w:rPr>
        <w:t xml:space="preserve"> due before the start of lecture on the given topic</w:t>
      </w:r>
    </w:p>
    <w:p w14:paraId="7824A37F" w14:textId="77777777" w:rsidR="00793412" w:rsidRDefault="00793412" w:rsidP="00D94938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If we did this I am imaging homework jumping up to 40% of the overall grade</w:t>
      </w:r>
    </w:p>
    <w:p w14:paraId="7824A380" w14:textId="77777777" w:rsidR="00793412" w:rsidRDefault="00793412" w:rsidP="00793412">
      <w:pPr>
        <w:pStyle w:val="ListParagraph"/>
        <w:numPr>
          <w:ilvl w:val="2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25% for the homework assignments we create/assign</w:t>
      </w:r>
    </w:p>
    <w:p w14:paraId="7824A381" w14:textId="77777777" w:rsidR="00793412" w:rsidRDefault="00793412" w:rsidP="00793412">
      <w:pPr>
        <w:pStyle w:val="ListParagraph"/>
        <w:numPr>
          <w:ilvl w:val="2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15% for the textbook questions</w:t>
      </w:r>
    </w:p>
    <w:p w14:paraId="7824A382" w14:textId="77777777" w:rsidR="00793412" w:rsidRDefault="00793412" w:rsidP="00793412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The pro of this is that we would essentially force students to keep up on the readings</w:t>
      </w:r>
    </w:p>
    <w:p w14:paraId="7824A383" w14:textId="77777777" w:rsidR="00793412" w:rsidRPr="00793412" w:rsidRDefault="00793412" w:rsidP="00793412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Con is that we would be asking for a big time investment from students on the homework since the homework load would essentially double</w:t>
      </w:r>
    </w:p>
    <w:p w14:paraId="7824A384" w14:textId="77777777" w:rsidR="00793412" w:rsidRPr="00793412" w:rsidRDefault="00793412" w:rsidP="0079341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Assign roughly the same amount of homework as spring 2017 but weight the homework more in the overall grade.</w:t>
      </w:r>
    </w:p>
    <w:p w14:paraId="7824A385" w14:textId="447A73E9" w:rsidR="0085101B" w:rsidRDefault="0085101B" w:rsidP="0085101B">
      <w:pPr>
        <w:rPr>
          <w:sz w:val="24"/>
          <w:szCs w:val="24"/>
        </w:rPr>
      </w:pPr>
      <w:r>
        <w:rPr>
          <w:sz w:val="24"/>
          <w:szCs w:val="24"/>
        </w:rPr>
        <w:t>Sadly we no longer teach data.table :</w:t>
      </w:r>
      <w:r w:rsidR="008D1A1B">
        <w:rPr>
          <w:sz w:val="24"/>
          <w:szCs w:val="24"/>
        </w:rPr>
        <w:t>-</w:t>
      </w:r>
      <w:bookmarkStart w:id="0" w:name="_GoBack"/>
      <w:bookmarkEnd w:id="0"/>
      <w:r>
        <w:rPr>
          <w:sz w:val="24"/>
          <w:szCs w:val="24"/>
        </w:rPr>
        <w:t>(</w:t>
      </w:r>
    </w:p>
    <w:p w14:paraId="7824A386" w14:textId="77777777" w:rsidR="009B71BB" w:rsidRDefault="009B71BB" w:rsidP="0085101B">
      <w:pPr>
        <w:rPr>
          <w:sz w:val="24"/>
          <w:szCs w:val="24"/>
        </w:rPr>
      </w:pPr>
    </w:p>
    <w:p w14:paraId="7824A387" w14:textId="77777777" w:rsidR="009B71BB" w:rsidRDefault="009B71BB" w:rsidP="0085101B">
      <w:pPr>
        <w:rPr>
          <w:sz w:val="24"/>
          <w:szCs w:val="24"/>
        </w:rPr>
      </w:pPr>
      <w:r>
        <w:rPr>
          <w:sz w:val="24"/>
          <w:szCs w:val="24"/>
        </w:rPr>
        <w:t xml:space="preserve">Additionally, for the final project: going forward we must stress that personal github repositories be central to the project itself. Putting all data and code </w:t>
      </w:r>
      <w:r w:rsidR="005E73F1">
        <w:rPr>
          <w:sz w:val="24"/>
          <w:szCs w:val="24"/>
        </w:rPr>
        <w:t xml:space="preserve">in a public centralized area </w:t>
      </w:r>
      <w:r>
        <w:rPr>
          <w:sz w:val="24"/>
          <w:szCs w:val="24"/>
        </w:rPr>
        <w:t>for the project has many advantages:</w:t>
      </w:r>
    </w:p>
    <w:p w14:paraId="7824A388" w14:textId="77777777" w:rsidR="009B71BB" w:rsidRDefault="009B71BB" w:rsidP="009B71BB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Students learn how to use github</w:t>
      </w:r>
    </w:p>
    <w:p w14:paraId="7824A389" w14:textId="77777777" w:rsidR="009B71BB" w:rsidRDefault="009B71BB" w:rsidP="009B71BB">
      <w:pPr>
        <w:pStyle w:val="ListParagraph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Rstudio projects can be tied in with github repositories</w:t>
      </w:r>
    </w:p>
    <w:p w14:paraId="7824A38A" w14:textId="77777777" w:rsidR="00BA4AA2" w:rsidRDefault="00BA4AA2" w:rsidP="00BA4AA2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Students are able to see each other’s projects for help/inspiration</w:t>
      </w:r>
    </w:p>
    <w:p w14:paraId="7824A38B" w14:textId="77777777" w:rsidR="00BA4AA2" w:rsidRDefault="00BA4AA2" w:rsidP="00BA4AA2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Instructors are able to easily reproduce student work in order to pinpoint errors</w:t>
      </w:r>
    </w:p>
    <w:p w14:paraId="7824A38C" w14:textId="77777777" w:rsidR="00BA4AA2" w:rsidRDefault="00BA4AA2" w:rsidP="00BA4AA2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Projects become much more reproducible, a key idea we are looking to impart on students</w:t>
      </w:r>
    </w:p>
    <w:p w14:paraId="7824A38D" w14:textId="77777777" w:rsidR="00BA4AA2" w:rsidRPr="009B71BB" w:rsidRDefault="00BA4AA2" w:rsidP="00BA4AA2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By making the projects available in public repositories students can show (instead of just tell) admissions committees and employers their work. </w:t>
      </w:r>
    </w:p>
    <w:sectPr w:rsidR="00BA4AA2" w:rsidRPr="009B7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D17E0"/>
    <w:multiLevelType w:val="hybridMultilevel"/>
    <w:tmpl w:val="2C6C9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B4515"/>
    <w:multiLevelType w:val="hybridMultilevel"/>
    <w:tmpl w:val="7D080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FB3F47"/>
    <w:multiLevelType w:val="hybridMultilevel"/>
    <w:tmpl w:val="8F38D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E4345"/>
    <w:multiLevelType w:val="hybridMultilevel"/>
    <w:tmpl w:val="02E8C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261F6"/>
    <w:multiLevelType w:val="hybridMultilevel"/>
    <w:tmpl w:val="B9F6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647FA"/>
    <w:multiLevelType w:val="hybridMultilevel"/>
    <w:tmpl w:val="1D664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42307"/>
    <w:multiLevelType w:val="hybridMultilevel"/>
    <w:tmpl w:val="1BDAE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71670"/>
    <w:multiLevelType w:val="hybridMultilevel"/>
    <w:tmpl w:val="1CD69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256DC"/>
    <w:multiLevelType w:val="hybridMultilevel"/>
    <w:tmpl w:val="DC80C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E2E30"/>
    <w:multiLevelType w:val="hybridMultilevel"/>
    <w:tmpl w:val="47CCE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16257"/>
    <w:multiLevelType w:val="hybridMultilevel"/>
    <w:tmpl w:val="4E941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C093D"/>
    <w:multiLevelType w:val="hybridMultilevel"/>
    <w:tmpl w:val="585E9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E799C"/>
    <w:multiLevelType w:val="hybridMultilevel"/>
    <w:tmpl w:val="4C629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D2D21"/>
    <w:multiLevelType w:val="hybridMultilevel"/>
    <w:tmpl w:val="F08E0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356BAB"/>
    <w:multiLevelType w:val="hybridMultilevel"/>
    <w:tmpl w:val="AA306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F60E3"/>
    <w:multiLevelType w:val="hybridMultilevel"/>
    <w:tmpl w:val="C818B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20152"/>
    <w:multiLevelType w:val="hybridMultilevel"/>
    <w:tmpl w:val="68224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067B0"/>
    <w:multiLevelType w:val="hybridMultilevel"/>
    <w:tmpl w:val="171E3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5A545A"/>
    <w:multiLevelType w:val="hybridMultilevel"/>
    <w:tmpl w:val="7A8A9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6266F6"/>
    <w:multiLevelType w:val="hybridMultilevel"/>
    <w:tmpl w:val="83862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D51245"/>
    <w:multiLevelType w:val="hybridMultilevel"/>
    <w:tmpl w:val="4458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867D47"/>
    <w:multiLevelType w:val="hybridMultilevel"/>
    <w:tmpl w:val="AEC8D8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1373F67"/>
    <w:multiLevelType w:val="hybridMultilevel"/>
    <w:tmpl w:val="47063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751417"/>
    <w:multiLevelType w:val="hybridMultilevel"/>
    <w:tmpl w:val="CD18B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DE3775"/>
    <w:multiLevelType w:val="hybridMultilevel"/>
    <w:tmpl w:val="70784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D123C"/>
    <w:multiLevelType w:val="hybridMultilevel"/>
    <w:tmpl w:val="6E308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03304C"/>
    <w:multiLevelType w:val="hybridMultilevel"/>
    <w:tmpl w:val="28F23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1F6783"/>
    <w:multiLevelType w:val="hybridMultilevel"/>
    <w:tmpl w:val="B27C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440DF"/>
    <w:multiLevelType w:val="hybridMultilevel"/>
    <w:tmpl w:val="F7088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3"/>
  </w:num>
  <w:num w:numId="4">
    <w:abstractNumId w:val="27"/>
  </w:num>
  <w:num w:numId="5">
    <w:abstractNumId w:val="24"/>
  </w:num>
  <w:num w:numId="6">
    <w:abstractNumId w:val="16"/>
  </w:num>
  <w:num w:numId="7">
    <w:abstractNumId w:val="20"/>
  </w:num>
  <w:num w:numId="8">
    <w:abstractNumId w:val="8"/>
  </w:num>
  <w:num w:numId="9">
    <w:abstractNumId w:val="17"/>
  </w:num>
  <w:num w:numId="10">
    <w:abstractNumId w:val="22"/>
  </w:num>
  <w:num w:numId="11">
    <w:abstractNumId w:val="28"/>
  </w:num>
  <w:num w:numId="12">
    <w:abstractNumId w:val="10"/>
  </w:num>
  <w:num w:numId="13">
    <w:abstractNumId w:val="13"/>
  </w:num>
  <w:num w:numId="14">
    <w:abstractNumId w:val="9"/>
  </w:num>
  <w:num w:numId="15">
    <w:abstractNumId w:val="26"/>
  </w:num>
  <w:num w:numId="16">
    <w:abstractNumId w:val="7"/>
  </w:num>
  <w:num w:numId="17">
    <w:abstractNumId w:val="2"/>
  </w:num>
  <w:num w:numId="18">
    <w:abstractNumId w:val="6"/>
  </w:num>
  <w:num w:numId="19">
    <w:abstractNumId w:val="18"/>
  </w:num>
  <w:num w:numId="20">
    <w:abstractNumId w:val="15"/>
  </w:num>
  <w:num w:numId="21">
    <w:abstractNumId w:val="4"/>
  </w:num>
  <w:num w:numId="22">
    <w:abstractNumId w:val="5"/>
  </w:num>
  <w:num w:numId="23">
    <w:abstractNumId w:val="19"/>
  </w:num>
  <w:num w:numId="24">
    <w:abstractNumId w:val="14"/>
  </w:num>
  <w:num w:numId="25">
    <w:abstractNumId w:val="12"/>
  </w:num>
  <w:num w:numId="26">
    <w:abstractNumId w:val="11"/>
  </w:num>
  <w:num w:numId="27">
    <w:abstractNumId w:val="25"/>
  </w:num>
  <w:num w:numId="28">
    <w:abstractNumId w:val="0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17C"/>
    <w:rsid w:val="00015A26"/>
    <w:rsid w:val="00076B01"/>
    <w:rsid w:val="00087298"/>
    <w:rsid w:val="000C6683"/>
    <w:rsid w:val="000F04B7"/>
    <w:rsid w:val="001019F5"/>
    <w:rsid w:val="001A709E"/>
    <w:rsid w:val="001B72CD"/>
    <w:rsid w:val="00232707"/>
    <w:rsid w:val="002867AF"/>
    <w:rsid w:val="002E5A46"/>
    <w:rsid w:val="002F5557"/>
    <w:rsid w:val="003503BC"/>
    <w:rsid w:val="00350D42"/>
    <w:rsid w:val="003B3E3A"/>
    <w:rsid w:val="003D51CE"/>
    <w:rsid w:val="00410D87"/>
    <w:rsid w:val="004F60B2"/>
    <w:rsid w:val="00567E96"/>
    <w:rsid w:val="005E453B"/>
    <w:rsid w:val="005E73F1"/>
    <w:rsid w:val="006162E7"/>
    <w:rsid w:val="006308B4"/>
    <w:rsid w:val="006B5515"/>
    <w:rsid w:val="006E7F89"/>
    <w:rsid w:val="006F7A7C"/>
    <w:rsid w:val="00793412"/>
    <w:rsid w:val="007C2007"/>
    <w:rsid w:val="0085101B"/>
    <w:rsid w:val="008A4800"/>
    <w:rsid w:val="008A6810"/>
    <w:rsid w:val="008D1A1B"/>
    <w:rsid w:val="00923712"/>
    <w:rsid w:val="00934770"/>
    <w:rsid w:val="00937774"/>
    <w:rsid w:val="0097626C"/>
    <w:rsid w:val="009862CB"/>
    <w:rsid w:val="009B71BB"/>
    <w:rsid w:val="009D4863"/>
    <w:rsid w:val="00AA04DB"/>
    <w:rsid w:val="00AA317C"/>
    <w:rsid w:val="00B602A8"/>
    <w:rsid w:val="00B82937"/>
    <w:rsid w:val="00BA4AA2"/>
    <w:rsid w:val="00BD450B"/>
    <w:rsid w:val="00BD666E"/>
    <w:rsid w:val="00BF2D0C"/>
    <w:rsid w:val="00C350DB"/>
    <w:rsid w:val="00D23FAD"/>
    <w:rsid w:val="00D94938"/>
    <w:rsid w:val="00FA49D0"/>
    <w:rsid w:val="00FA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4A23F"/>
  <w15:chartTrackingRefBased/>
  <w15:docId w15:val="{74A2BDE2-6444-471B-9B71-10EEB991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1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r4ds.had.co.nz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E17A8BB07CA6459B68986233AF7C0B" ma:contentTypeVersion="88" ma:contentTypeDescription="Create a new document." ma:contentTypeScope="" ma:versionID="9ab9557e387a048b2659987dc60d5f19">
  <xsd:schema xmlns:xsd="http://www.w3.org/2001/XMLSchema" xmlns:xs="http://www.w3.org/2001/XMLSchema" xmlns:p="http://schemas.microsoft.com/office/2006/metadata/properties" xmlns:ns1="http://schemas.microsoft.com/sharepoint/v3" xmlns:ns2="1ceb290c-0c0f-4d75-9d55-bf954c0fe360" xmlns:ns3="afd080f9-41a9-43ae-acb8-37ec2f6ce25d" xmlns:ns4="http://schemas.microsoft.com/sharepoint/v4" targetNamespace="http://schemas.microsoft.com/office/2006/metadata/properties" ma:root="true" ma:fieldsID="73f87d8930d33a5396f417fe4b763b02" ns1:_="" ns2:_="" ns3:_="" ns4:_="">
    <xsd:import namespace="http://schemas.microsoft.com/sharepoint/v3"/>
    <xsd:import namespace="1ceb290c-0c0f-4d75-9d55-bf954c0fe360"/>
    <xsd:import namespace="afd080f9-41a9-43ae-acb8-37ec2f6ce25d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Project_x0020_Owner" minOccurs="0"/>
                <xsd:element ref="ns2:Authors" minOccurs="0"/>
                <xsd:element ref="ns2:Readers" minOccurs="0"/>
                <xsd:element ref="ns2:Security" minOccurs="0"/>
                <xsd:element ref="ns1:PublishingStartDate" minOccurs="0"/>
                <xsd:element ref="ns1:PublishingExpirationDate" minOccurs="0"/>
                <xsd:element ref="ns2:_dlc_DocId" minOccurs="0"/>
                <xsd:element ref="ns2:_dlc_DocIdUrl" minOccurs="0"/>
                <xsd:element ref="ns2:_dlc_DocIdPersistId" minOccurs="0"/>
                <xsd:element ref="ns2:Section" minOccurs="0"/>
                <xsd:element ref="ns2:Division" minOccurs="0"/>
                <xsd:element ref="ns4:IconOverlay" minOccurs="0"/>
                <xsd:element ref="ns1:_vti_ItemDeclaredRecord" minOccurs="0"/>
                <xsd:element ref="ns1:_vti_ItemHoldRecordStatus" minOccurs="0"/>
                <xsd:element ref="ns3:Check_x0020_in_x0020_item_x0020_on_x0020_cre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7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8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  <xsd:element name="_vti_ItemDeclaredRecord" ma:index="17" nillable="true" ma:displayName="Declared Record" ma:hidden="true" ma:internalName="_vti_ItemDeclaredRecord" ma:readOnly="true">
      <xsd:simpleType>
        <xsd:restriction base="dms:DateTime"/>
      </xsd:simpleType>
    </xsd:element>
    <xsd:element name="_vti_ItemHoldRecordStatus" ma:index="18" nillable="true" ma:displayName="Hold and Record Status" ma:decimals="0" ma:hidden="true" ma:internalName="_vti_ItemHoldRecordStatu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eb290c-0c0f-4d75-9d55-bf954c0fe360" elementFormDefault="qualified">
    <xsd:import namespace="http://schemas.microsoft.com/office/2006/documentManagement/types"/>
    <xsd:import namespace="http://schemas.microsoft.com/office/infopath/2007/PartnerControls"/>
    <xsd:element name="Project_x0020_Owner" ma:index="2" nillable="true" ma:displayName="Project Owner" ma:description="Only one" ma:hidden="true" ma:list="UserInfo" ma:SharePointGroup="0" ma:internalName="Project_x0020_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uthors" ma:index="3" nillable="true" ma:displayName="Authors" ma:description="To add SharePoint Mail and Security Groups type &quot;m2-arcd-s-GROUP NAME&quot;. Go to Group Access Manager to learn about and manage groups." ma:hidden="true" ma:list="UserInfo" ma:SearchPeopleOnly="false" ma:SharePointGroup="0" ma:internalName="Author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aders" ma:index="4" nillable="true" ma:displayName="Readers" ma:description="(Optional) To add SharePoint Mail and Security Groups type &quot;m2-arcd-s-GROUP NAME&quot;. Go to Group Access Manager to learn about and manage groups." ma:hidden="true" ma:list="UserInfo" ma:SearchPeopleOnly="false" ma:SharePointGroup="0" ma:internalName="Readers" ma:readOnly="false" ma:showField="Titl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ecurity" ma:index="5" nillable="true" ma:displayName="Classification" ma:default="Internal FR / Official Use" ma:description="" ma:format="Dropdown" ma:hidden="true" ma:internalName="Security" ma:readOnly="false">
      <xsd:simpleType>
        <xsd:restriction base="dms:Choice">
          <xsd:enumeration value="Class I FOMC - Restricted Controlled FR"/>
          <xsd:enumeration value="Class II FOMC - Restricted FR"/>
          <xsd:enumeration value="Class III FOMC - Internal FR"/>
          <xsd:enumeration value="Personal / Nonwork"/>
          <xsd:enumeration value="Public / Official Release"/>
          <xsd:enumeration value="Nonconfidential"/>
          <xsd:enumeration value="Treasury Unclassified"/>
          <xsd:enumeration value="Treasury SBU"/>
          <xsd:enumeration value="SPII FR"/>
          <xsd:enumeration value="Internal FR / Official Use"/>
          <xsd:enumeration value="Restricted FR"/>
          <xsd:enumeration value="Restricted Controlled FR"/>
        </xsd:restriction>
      </xsd:simpleType>
    </xsd:element>
    <xsd:element name="_dlc_DocId" ma:index="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ection" ma:index="14" nillable="true" ma:displayName="Section" ma:hidden="true" ma:internalName="Section" ma:readOnly="false">
      <xsd:simpleType>
        <xsd:restriction base="dms:Text"/>
      </xsd:simpleType>
    </xsd:element>
    <xsd:element name="Division" ma:index="15" nillable="true" ma:displayName="Division" ma:hidden="true" ma:internalName="Divis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d080f9-41a9-43ae-acb8-37ec2f6ce25d" elementFormDefault="qualified">
    <xsd:import namespace="http://schemas.microsoft.com/office/2006/documentManagement/types"/>
    <xsd:import namespace="http://schemas.microsoft.com/office/infopath/2007/PartnerControls"/>
    <xsd:element name="Check_x0020_in_x0020_item_x0020_on_x0020_creation" ma:index="29" nillable="true" ma:displayName="Check in item on creation" ma:internalName="Check_x0020_in_x0020_item_x0020_on_x0020_creatio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6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urity xmlns="1ceb290c-0c0f-4d75-9d55-bf954c0fe360">Internal FR / Official Use</Security>
    <Readers xmlns="1ceb290c-0c0f-4d75-9d55-bf954c0fe360">
      <UserInfo>
        <DisplayName/>
        <AccountId xsi:nil="true"/>
        <AccountType/>
      </UserInfo>
    </Readers>
    <IconOverlay xmlns="http://schemas.microsoft.com/sharepoint/v4" xsi:nil="true"/>
    <Section xmlns="1ceb290c-0c0f-4d75-9d55-bf954c0fe360">Consumer Finance</Section>
    <Authors xmlns="1ceb290c-0c0f-4d75-9d55-bf954c0fe360">
      <UserInfo>
        <DisplayName>Brian Seok</DisplayName>
        <AccountId>74</AccountId>
        <AccountType/>
      </UserInfo>
      <UserInfo>
        <DisplayName>Daniel Nikolic</DisplayName>
        <AccountId>377</AccountId>
        <AccountType/>
      </UserInfo>
      <UserInfo>
        <DisplayName>Thomas Allard</DisplayName>
        <AccountId>341</AccountId>
        <AccountType/>
      </UserInfo>
      <UserInfo>
        <DisplayName>Shifrah Aron-Dine</DisplayName>
        <AccountId>379</AccountId>
        <AccountType/>
      </UserInfo>
      <UserInfo>
        <DisplayName>Melanie Josselyn</DisplayName>
        <AccountId>288</AccountId>
        <AccountType/>
      </UserInfo>
      <UserInfo>
        <DisplayName>Erik Larsson</DisplayName>
        <AccountId>382</AccountId>
        <AccountType/>
      </UserInfo>
      <UserInfo>
        <DisplayName>Katherine Richard</DisplayName>
        <AccountId>386</AccountId>
        <AccountType/>
      </UserInfo>
      <UserInfo>
        <DisplayName>Simeon Markind</DisplayName>
        <AccountId>378</AccountId>
        <AccountType/>
      </UserInfo>
      <UserInfo>
        <DisplayName>Damian Thomas</DisplayName>
        <AccountId>370</AccountId>
        <AccountType/>
      </UserInfo>
      <UserInfo>
        <DisplayName>William Ampeh</DisplayName>
        <AccountId>376</AccountId>
        <AccountType/>
      </UserInfo>
      <UserInfo>
        <DisplayName>Andrew Cohen</DisplayName>
        <AccountId>159</AccountId>
        <AccountType/>
      </UserInfo>
      <UserInfo>
        <DisplayName>Matthew Hoops</DisplayName>
        <AccountId>582</AccountId>
        <AccountType/>
      </UserInfo>
      <UserInfo>
        <DisplayName>Francisco Brady</DisplayName>
        <AccountId>731</AccountId>
        <AccountType/>
      </UserInfo>
      <UserInfo>
        <DisplayName>Aditya Aladangady</DisplayName>
        <AccountId>327</AccountId>
        <AccountType/>
      </UserInfo>
      <UserInfo>
        <DisplayName>Antulio Bomfim</DisplayName>
        <AccountId>188</AccountId>
        <AccountType/>
      </UserInfo>
      <UserInfo>
        <DisplayName>Christine Dobridge</DisplayName>
        <AccountId>663</AccountId>
        <AccountType/>
      </UserInfo>
      <UserInfo>
        <DisplayName>Cindy Vojtech</DisplayName>
        <AccountId>426</AccountId>
        <AccountType/>
      </UserInfo>
      <UserInfo>
        <DisplayName>Devin Bunten</DisplayName>
        <AccountId>750</AccountId>
        <AccountType/>
      </UserInfo>
      <UserInfo>
        <DisplayName>Filip Zikes</DisplayName>
        <AccountId>658</AccountId>
        <AccountType/>
      </UserInfo>
      <UserInfo>
        <DisplayName>Joanne Hsu</DisplayName>
        <AccountId>203</AccountId>
        <AccountType/>
      </UserInfo>
      <UserInfo>
        <DisplayName>Laura Feiveson</DisplayName>
        <AccountId>380</AccountId>
        <AccountType/>
      </UserInfo>
      <UserInfo>
        <DisplayName>Neil Bhutta</DisplayName>
        <AccountId>714</AccountId>
        <AccountType/>
      </UserInfo>
      <UserInfo>
        <DisplayName>Sonia Irvine</DisplayName>
        <AccountId>749</AccountId>
        <AccountType/>
      </UserInfo>
      <UserInfo>
        <DisplayName>Candy Martinez</DisplayName>
        <AccountId>751</AccountId>
        <AccountType/>
      </UserInfo>
      <UserInfo>
        <DisplayName>Madison Johnson</DisplayName>
        <AccountId>748</AccountId>
        <AccountType/>
      </UserInfo>
      <UserInfo>
        <DisplayName>Sarah Baker</DisplayName>
        <AccountId>753</AccountId>
        <AccountType/>
      </UserInfo>
      <UserInfo>
        <DisplayName>Becca Jorgensen</DisplayName>
        <AccountId>417</AccountId>
        <AccountType/>
      </UserInfo>
      <UserInfo>
        <DisplayName>Alex von Hafften</DisplayName>
        <AccountId>766</AccountId>
        <AccountType/>
      </UserInfo>
      <UserInfo>
        <DisplayName>Jasmine Boatner</DisplayName>
        <AccountId>783</AccountId>
        <AccountType/>
      </UserInfo>
      <UserInfo>
        <DisplayName>Laurie Khalfan</DisplayName>
        <AccountId>408</AccountId>
        <AccountType/>
      </UserInfo>
      <UserInfo>
        <DisplayName>Ian De Medeiros</DisplayName>
        <AccountId>876</AccountId>
        <AccountType/>
      </UserInfo>
    </Authors>
    <PublishingExpirationDate xmlns="http://schemas.microsoft.com/sharepoint/v3" xsi:nil="true"/>
    <Division xmlns="1ceb290c-0c0f-4d75-9d55-bf954c0fe360">Research &amp; Statistics</Division>
    <PublishingStartDate xmlns="http://schemas.microsoft.com/sharepoint/v3" xsi:nil="true"/>
    <Project_x0020_Owner xmlns="1ceb290c-0c0f-4d75-9d55-bf954c0fe360">
      <UserInfo>
        <DisplayName>Brian Seok</DisplayName>
        <AccountId>74</AccountId>
        <AccountType/>
      </UserInfo>
    </Project_x0020_Owner>
    <_dlc_DocId xmlns="1ceb290c-0c0f-4d75-9d55-bf954c0fe360">COLLAB-632341292-3184</_dlc_DocId>
    <_dlc_DocIdUrl xmlns="1ceb290c-0c0f-4d75-9d55-bf954c0fe360">
      <Url>https://spweb.frb.gov/sites/collab/_layouts/15/DocIdRedir.aspx?ID=COLLAB-632341292-3184</Url>
      <Description>COLLAB-632341292-3184</Description>
    </_dlc_DocIdUrl>
    <Check_x0020_in_x0020_item_x0020_on_x0020_creation xmlns="afd080f9-41a9-43ae-acb8-37ec2f6ce25d">
      <Url xsi:nil="true"/>
      <Description xsi:nil="true"/>
    </Check_x0020_in_x0020_item_x0020_on_x0020_creation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47242C-66A0-4841-95FD-9A1B86456489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A30D716-49BD-4294-81FC-5D3DCB1684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ceb290c-0c0f-4d75-9d55-bf954c0fe360"/>
    <ds:schemaRef ds:uri="afd080f9-41a9-43ae-acb8-37ec2f6ce25d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53A4C0-1896-4992-A7BC-FD10A8216073}">
  <ds:schemaRefs>
    <ds:schemaRef ds:uri="http://schemas.microsoft.com/sharepoint/v4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1ceb290c-0c0f-4d75-9d55-bf954c0fe360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sharepoint/v3"/>
    <ds:schemaRef ds:uri="afd080f9-41a9-43ae-acb8-37ec2f6ce25d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950E60B-206C-4D10-8BB2-9DFE483829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9F5664B4.dotm</Template>
  <TotalTime>2</TotalTime>
  <Pages>11</Pages>
  <Words>1904</Words>
  <Characters>10858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FRB</Company>
  <LinksUpToDate>false</LinksUpToDate>
  <CharactersWithSpaces>12737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Markind</dc:creator>
  <cp:keywords/>
  <dc:description/>
  <cp:lastModifiedBy>William Ampeh</cp:lastModifiedBy>
  <cp:revision>3</cp:revision>
  <dcterms:created xsi:type="dcterms:W3CDTF">2017-06-01T15:17:00Z</dcterms:created>
  <dcterms:modified xsi:type="dcterms:W3CDTF">2018-01-08T20:05:00Z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0x0101002BE17A8BB07CA6459B68986233AF7C0B</vt:lpwstr>
  </property>
  <property fmtid="{D5CDD505-2E9C-101B-9397-08002B2CF9AE}" pid="3" name="_dlc_DocIdItemGuid">
    <vt:lpwstr>b4e9ed25-0c50-472b-8cf6-a3e1af7d3a53</vt:lpwstr>
  </property>
  <property fmtid="{D5CDD505-2E9C-101B-9397-08002B2CF9AE}" pid="4" name="_docset_NoMedatataSyncRequired">
    <vt:lpwstr>False</vt:lpwstr>
  </property>
</Properties>
</file>